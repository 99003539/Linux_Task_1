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1" w14:textId="37B44200" w:rsidR="00746D2E" w:rsidRPr="00AD5500" w:rsidRDefault="00545DDC" w:rsidP="2288C217">
      <w:pPr>
        <w:tabs>
          <w:tab w:val="left" w:pos="9630"/>
        </w:tabs>
        <w:ind w:firstLine="0"/>
        <w:jc w:val="both"/>
        <w:rPr>
          <w:rFonts w:asciiTheme="minorHAnsi" w:hAnsiTheme="minorHAnsi" w:cstheme="minorBidi"/>
          <w:sz w:val="18"/>
          <w:szCs w:val="18"/>
        </w:rPr>
      </w:pPr>
      <w:r w:rsidRPr="00AD5500">
        <w:rPr>
          <w:rFonts w:asciiTheme="minorHAnsi" w:hAnsiTheme="minorHAnsi" w:cstheme="minorHAnsi"/>
          <w:noProof/>
          <w:lang w:val="en-IN" w:eastAsia="en-IN" w:bidi="ar-SA"/>
        </w:rPr>
        <w:drawing>
          <wp:anchor distT="0" distB="0" distL="114300" distR="114300" simplePos="0" relativeHeight="251657216" behindDoc="0" locked="0" layoutInCell="1" allowOverlap="1" wp14:anchorId="48DC9B2A" wp14:editId="77D21F32">
            <wp:simplePos x="0" y="0"/>
            <wp:positionH relativeFrom="page">
              <wp:posOffset>0</wp:posOffset>
            </wp:positionH>
            <wp:positionV relativeFrom="paragraph">
              <wp:posOffset>-1534795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5500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9B2C" wp14:editId="53A003FE">
                <wp:simplePos x="0" y="0"/>
                <wp:positionH relativeFrom="column">
                  <wp:posOffset>428624</wp:posOffset>
                </wp:positionH>
                <wp:positionV relativeFrom="paragraph">
                  <wp:posOffset>-1</wp:posOffset>
                </wp:positionV>
                <wp:extent cx="4314825" cy="14192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5FBB67B4" w:rsidR="006F3721" w:rsidRPr="00F40045" w:rsidRDefault="00545DD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LINUX OS and </w:t>
                            </w:r>
                            <w:r w:rsidR="00890954">
                              <w:rPr>
                                <w:rFonts w:ascii="Arial" w:hAnsi="Arial" w:cs="Arial"/>
                                <w:sz w:val="56"/>
                              </w:rPr>
                              <w:t>Programming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0;width:339.7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" filled="f" stroked="f" strokeweight=".5pt">
                <v:textbox>
                  <w:txbxContent>
                    <w:p w14:paraId="48DC9B5B" w14:textId="5FBB67B4" w:rsidR="006F3721" w:rsidRPr="00F40045" w:rsidRDefault="00545DD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LINUX OS and </w:t>
                      </w:r>
                      <w:r w:rsidR="00890954">
                        <w:rPr>
                          <w:rFonts w:ascii="Arial" w:hAnsi="Arial" w:cs="Arial"/>
                          <w:sz w:val="56"/>
                        </w:rPr>
                        <w:t>Programming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AD5500">
        <w:rPr>
          <w:rFonts w:asciiTheme="minorHAnsi" w:hAnsiTheme="minorHAnsi" w:cstheme="minorHAnsi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B85E167">
              <v:group id="Group 7" style="position:absolute;margin-left:-19pt;margin-top:-38.1pt;width:62.9pt;height:66.5pt;z-index:251637760;mso-position-horizontal-relative:margin;mso-width-relative:margin;mso-height-relative:margin" coordsize="15335,16208" o:spid="_x0000_s1026" w14:anchorId="7E2A3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style="position:absolute;width:12334;height:16208;visibility:visible;mso-wrap-style:square;v-text-anchor:top" coordsize="777,1021" o:spid="_x0000_s1027" fillcolor="#058eff" stroked="f" path="m621,l,1021r621,l777,785r-546,l699,,6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>
                  <v:path arrowok="t" o:connecttype="custom" o:connectlocs="985838,0;0,1620837;985838,1620837;1233488,1246187;366713,1246187;1109663,0;985838,0" o:connectangles="0,0,0,0,0,0,0"/>
                </v:shape>
                <v:shape id="Freeform 106" style="position:absolute;left:7191;width:8144;height:11366;visibility:visible;mso-wrap-style:square;v-text-anchor:top" coordsize="513,716" o:spid="_x0000_s1028" fillcolor="#058eff" stroked="f" path="m435,r78,l78,716,,716,4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AD5500">
        <w:rPr>
          <w:rFonts w:asciiTheme="minorHAnsi" w:hAnsiTheme="minorHAnsi" w:cstheme="minorHAnsi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878899C">
              <v:group id="Group 10" style="position:absolute;margin-left:375.5pt;margin-top:.6pt;width:58.85pt;height:63.7pt;z-index:251638784;mso-width-relative:margin;mso-height-relative:margin" coordsize="15001,16240" coordorigin="48550,10748" o:spid="_x0000_s1026" w14:anchorId="6BC39A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style="position:absolute;left:51058;top:10748;width:12493;height:3937;visibility:visible;mso-wrap-style:square;v-text-anchor:top" coordsize="787,248" o:spid="_x0000_s1027" fillcolor="#058eff" stroked="f" path="m402,248r231,l787,,151,,,246r402,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>
                  <v:path arrowok="t" o:connecttype="custom" o:connectlocs="638175,393700;1004888,393700;1249363,0;239713,0;0,390525;638175,393700" o:connectangles="0,0,0,0,0,0"/>
                </v:shape>
                <v:shape id="Freeform 102" style="position:absolute;left:52375;top:15749;width:8097;height:11240;visibility:visible;mso-wrap-style:square;v-text-anchor:top" coordsize="510,708" o:spid="_x0000_s1028" fillcolor="#058eff" stroked="f" path="m435,r75,l78,708,,708,4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>
                  <v:path arrowok="t" o:connecttype="custom" o:connectlocs="690563,0;809625,0;123825,1123950;0,1123950;690563,0" o:connectangles="0,0,0,0,0"/>
                </v:shape>
                <v:shape id="Freeform 103" style="position:absolute;left:48550;top:15749;width:8032;height:11240;visibility:visible;mso-wrap-style:square;v-text-anchor:top" coordsize="506,708" o:spid="_x0000_s1029" fillcolor="#058eff" stroked="f" path="m430,r76,l76,708,,708,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Pr="00AD5500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left:0;text-align:left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 w:rsidRPr="00AD5500">
        <w:rPr>
          <w:rFonts w:asciiTheme="minorHAnsi" w:hAnsiTheme="minorHAnsi" w:cstheme="minorHAnsi"/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AD5500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AD5500" w:rsidRDefault="00AD504B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</w:rPr>
            </w:pPr>
            <w:r w:rsidRPr="00AD5500">
              <w:rPr>
                <w:rStyle w:val="Strong"/>
                <w:rFonts w:asciiTheme="minorHAnsi" w:hAnsiTheme="minorHAnsi" w:cstheme="minorHAnsi"/>
                <w:color w:val="FFFFFF"/>
              </w:rPr>
              <w:t>Ver.</w:t>
            </w:r>
            <w:r w:rsidR="00127B90" w:rsidRPr="00AD5500">
              <w:rPr>
                <w:rStyle w:val="Strong"/>
                <w:rFonts w:asciiTheme="minorHAnsi" w:hAnsiTheme="minorHAnsi" w:cstheme="minorHAnsi"/>
                <w:color w:val="FFFFFF"/>
              </w:rPr>
              <w:t xml:space="preserve"> </w:t>
            </w:r>
            <w:r w:rsidRPr="00AD5500">
              <w:rPr>
                <w:rStyle w:val="Strong"/>
                <w:rFonts w:asciiTheme="minorHAnsi" w:hAnsiTheme="minorHAnsi" w:cstheme="minorHAnsi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AD5500" w:rsidRDefault="002979C3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</w:rPr>
            </w:pPr>
            <w:r w:rsidRPr="00AD5500">
              <w:rPr>
                <w:rStyle w:val="Strong"/>
                <w:rFonts w:asciiTheme="minorHAnsi" w:hAnsiTheme="minorHAnsi" w:cstheme="minorHAnsi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AD5500" w:rsidRDefault="002979C3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</w:rPr>
            </w:pPr>
            <w:r w:rsidRPr="00AD5500">
              <w:rPr>
                <w:rStyle w:val="Strong"/>
                <w:rFonts w:asciiTheme="minorHAnsi" w:hAnsiTheme="minorHAnsi" w:cstheme="minorHAnsi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AD5500" w:rsidRDefault="002979C3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bCs w:val="0"/>
                <w:color w:val="FFFFFF"/>
              </w:rPr>
            </w:pPr>
            <w:r w:rsidRPr="00AD5500">
              <w:rPr>
                <w:rFonts w:asciiTheme="minorHAnsi" w:hAnsiTheme="minorHAnsi" w:cstheme="minorHAnsi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AD5500" w:rsidRDefault="00AD504B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</w:rPr>
            </w:pPr>
            <w:r w:rsidRPr="00AD5500">
              <w:rPr>
                <w:rFonts w:asciiTheme="minorHAnsi" w:hAnsiTheme="minorHAnsi" w:cstheme="minorHAnsi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AD5500" w:rsidRDefault="009C5EB3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</w:rPr>
            </w:pPr>
            <w:r w:rsidRPr="00AD5500">
              <w:rPr>
                <w:rFonts w:asciiTheme="minorHAnsi" w:hAnsiTheme="minorHAnsi" w:cstheme="minorHAnsi"/>
                <w:b/>
                <w:bCs/>
                <w:color w:val="FFFFFF"/>
              </w:rPr>
              <w:t>Remarks/Revision Details</w:t>
            </w:r>
          </w:p>
        </w:tc>
      </w:tr>
      <w:tr w:rsidR="002979C3" w:rsidRPr="00AD5500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AD5500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18" w:type="pct"/>
            <w:vAlign w:val="center"/>
          </w:tcPr>
          <w:p w14:paraId="48DC9A5A" w14:textId="38550A40" w:rsidR="002979C3" w:rsidRPr="00AD5500" w:rsidRDefault="00545DDC" w:rsidP="004817E1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</w:rPr>
            </w:pPr>
            <w:r w:rsidRPr="00AD5500">
              <w:rPr>
                <w:rFonts w:asciiTheme="minorHAnsi" w:hAnsiTheme="minorHAnsi" w:cstheme="minorHAnsi"/>
              </w:rPr>
              <w:t>2-03-2021</w:t>
            </w:r>
          </w:p>
        </w:tc>
        <w:tc>
          <w:tcPr>
            <w:tcW w:w="863" w:type="pct"/>
            <w:vAlign w:val="center"/>
          </w:tcPr>
          <w:p w14:paraId="48DC9A5B" w14:textId="2EA5D833" w:rsidR="001B4CE7" w:rsidRPr="00AD5500" w:rsidRDefault="00545DDC" w:rsidP="004817E1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</w:rPr>
            </w:pPr>
            <w:r w:rsidRPr="00AD5500">
              <w:rPr>
                <w:rFonts w:asciiTheme="minorHAnsi" w:hAnsiTheme="minorHAnsi" w:cstheme="minorHAnsi"/>
              </w:rPr>
              <w:t xml:space="preserve">P </w:t>
            </w:r>
            <w:proofErr w:type="spellStart"/>
            <w:r w:rsidRPr="00AD5500">
              <w:rPr>
                <w:rFonts w:asciiTheme="minorHAnsi" w:hAnsiTheme="minorHAnsi" w:cstheme="minorHAnsi"/>
              </w:rPr>
              <w:t>Saikeerthi</w:t>
            </w:r>
            <w:proofErr w:type="spellEnd"/>
          </w:p>
        </w:tc>
        <w:tc>
          <w:tcPr>
            <w:tcW w:w="785" w:type="pct"/>
            <w:vAlign w:val="center"/>
          </w:tcPr>
          <w:p w14:paraId="48DC9A5C" w14:textId="77777777" w:rsidR="002979C3" w:rsidRPr="00AD5500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AD5500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AD5500" w:rsidRDefault="002979C3" w:rsidP="004817E1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F2B08" w:rsidRPr="00AD5500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AD5500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AD5500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AD5500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AD5500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AD5500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AD5500" w:rsidRDefault="00EF2B08" w:rsidP="004817E1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F2B08" w:rsidRPr="00AD5500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AD5500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AD5500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AD5500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AD5500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AD5500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AD5500" w:rsidRDefault="00EF2B08" w:rsidP="004817E1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F2B08" w:rsidRPr="00AD5500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AD5500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AD5500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AD5500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AD5500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AD5500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AD5500" w:rsidRDefault="00EF2B08" w:rsidP="004817E1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F2B08" w:rsidRPr="00AD5500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AD5500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AD5500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AD5500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AD5500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AD5500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AD5500" w:rsidRDefault="00EF2B08" w:rsidP="004817E1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8DC9A7C" w14:textId="77777777" w:rsidR="004817E1" w:rsidRPr="00AD5500" w:rsidRDefault="2288C217" w:rsidP="004817E1">
      <w:pPr>
        <w:ind w:firstLine="0"/>
        <w:rPr>
          <w:rFonts w:asciiTheme="minorHAnsi" w:hAnsiTheme="minorHAnsi" w:cstheme="minorHAnsi"/>
          <w:b/>
          <w:bCs/>
          <w:sz w:val="32"/>
          <w:szCs w:val="24"/>
        </w:rPr>
      </w:pPr>
      <w:r w:rsidRPr="2288C217">
        <w:rPr>
          <w:rStyle w:val="Strong"/>
          <w:rFonts w:asciiTheme="minorHAnsi" w:hAnsiTheme="minorHAnsi" w:cstheme="minorBidi"/>
          <w:sz w:val="32"/>
          <w:szCs w:val="32"/>
        </w:rPr>
        <w:t>Document History</w:t>
      </w:r>
    </w:p>
    <w:p w14:paraId="48DC9A7F" w14:textId="77777777" w:rsidR="00860730" w:rsidRPr="00AD5500" w:rsidRDefault="00860730" w:rsidP="00E164ED">
      <w:pPr>
        <w:pStyle w:val="TOCHeading"/>
        <w:jc w:val="center"/>
        <w:rPr>
          <w:rFonts w:asciiTheme="minorHAnsi" w:hAnsiTheme="minorHAnsi" w:cstheme="minorHAnsi"/>
        </w:rPr>
      </w:pPr>
      <w:bookmarkStart w:id="0" w:name="_Toc229759047"/>
      <w:bookmarkStart w:id="1" w:name="_Toc229764175"/>
    </w:p>
    <w:p w14:paraId="48DC9A80" w14:textId="77777777" w:rsidR="00860730" w:rsidRPr="00AD5500" w:rsidRDefault="00860730" w:rsidP="00E164ED">
      <w:pPr>
        <w:pStyle w:val="TOCHeading"/>
        <w:jc w:val="center"/>
        <w:rPr>
          <w:rFonts w:asciiTheme="minorHAnsi" w:hAnsiTheme="minorHAnsi" w:cstheme="minorHAnsi"/>
        </w:rPr>
      </w:pPr>
    </w:p>
    <w:p w14:paraId="48DC9A81" w14:textId="77777777" w:rsidR="00860730" w:rsidRPr="00AD5500" w:rsidRDefault="00860730" w:rsidP="00E164ED">
      <w:pPr>
        <w:pStyle w:val="TOCHeading"/>
        <w:jc w:val="center"/>
        <w:rPr>
          <w:rFonts w:asciiTheme="minorHAnsi" w:hAnsiTheme="minorHAnsi" w:cstheme="minorHAnsi"/>
        </w:rPr>
      </w:pPr>
    </w:p>
    <w:p w14:paraId="48DC9A82" w14:textId="77777777" w:rsidR="00860730" w:rsidRPr="00AD5500" w:rsidRDefault="00860730" w:rsidP="00E164ED">
      <w:pPr>
        <w:pStyle w:val="TOCHeading"/>
        <w:jc w:val="center"/>
        <w:rPr>
          <w:rFonts w:asciiTheme="minorHAnsi" w:hAnsiTheme="minorHAnsi" w:cstheme="minorHAnsi"/>
        </w:rPr>
      </w:pPr>
    </w:p>
    <w:p w14:paraId="48DC9A83" w14:textId="77777777" w:rsidR="00860730" w:rsidRPr="00AD5500" w:rsidRDefault="00860730" w:rsidP="00E164ED">
      <w:pPr>
        <w:pStyle w:val="TOCHeading"/>
        <w:jc w:val="center"/>
        <w:rPr>
          <w:rFonts w:asciiTheme="minorHAnsi" w:hAnsiTheme="minorHAnsi" w:cstheme="minorHAnsi"/>
        </w:rPr>
      </w:pPr>
    </w:p>
    <w:p w14:paraId="48DC9A84" w14:textId="77777777" w:rsidR="00860730" w:rsidRPr="00AD5500" w:rsidRDefault="00860730" w:rsidP="00E164ED">
      <w:pPr>
        <w:pStyle w:val="TOCHeading"/>
        <w:jc w:val="center"/>
        <w:rPr>
          <w:rFonts w:asciiTheme="minorHAnsi" w:hAnsiTheme="minorHAnsi" w:cstheme="minorHAnsi"/>
        </w:rPr>
      </w:pPr>
    </w:p>
    <w:p w14:paraId="48DC9A85" w14:textId="77777777" w:rsidR="00860730" w:rsidRPr="00AD5500" w:rsidRDefault="00860730" w:rsidP="00E164ED">
      <w:pPr>
        <w:pStyle w:val="TOCHeading"/>
        <w:jc w:val="center"/>
        <w:rPr>
          <w:rFonts w:asciiTheme="minorHAnsi" w:hAnsiTheme="minorHAnsi" w:cstheme="minorHAnsi"/>
        </w:rPr>
      </w:pPr>
    </w:p>
    <w:p w14:paraId="48DC9A86" w14:textId="77777777" w:rsidR="00860730" w:rsidRPr="00AD5500" w:rsidRDefault="00860730" w:rsidP="00E164ED">
      <w:pPr>
        <w:pStyle w:val="TOCHeading"/>
        <w:jc w:val="center"/>
        <w:rPr>
          <w:rFonts w:asciiTheme="minorHAnsi" w:hAnsiTheme="minorHAnsi" w:cstheme="minorHAnsi"/>
        </w:rPr>
      </w:pPr>
    </w:p>
    <w:p w14:paraId="48DC9A87" w14:textId="77777777" w:rsidR="00107955" w:rsidRPr="00AD5500" w:rsidRDefault="00107955" w:rsidP="00107955">
      <w:pPr>
        <w:pStyle w:val="Heading1"/>
        <w:tabs>
          <w:tab w:val="left" w:pos="540"/>
        </w:tabs>
        <w:spacing w:before="240"/>
        <w:rPr>
          <w:rFonts w:asciiTheme="minorHAnsi" w:hAnsiTheme="minorHAnsi" w:cstheme="minorHAnsi"/>
        </w:rPr>
      </w:pPr>
      <w:bookmarkStart w:id="2" w:name="_Toc311197302"/>
      <w:bookmarkStart w:id="3" w:name="_Toc513545819"/>
    </w:p>
    <w:p w14:paraId="48DC9A88" w14:textId="77777777" w:rsidR="00107955" w:rsidRPr="00AD5500" w:rsidRDefault="00107955" w:rsidP="14C361CD">
      <w:pPr>
        <w:pStyle w:val="Heading1"/>
        <w:tabs>
          <w:tab w:val="left" w:pos="540"/>
        </w:tabs>
        <w:spacing w:before="240"/>
        <w:rPr>
          <w:rFonts w:asciiTheme="minorHAnsi" w:hAnsiTheme="minorHAnsi" w:cstheme="minorBidi"/>
        </w:rPr>
      </w:pPr>
    </w:p>
    <w:p w14:paraId="26BF689C" w14:textId="429634CC" w:rsidR="14C361CD" w:rsidRDefault="14C361CD" w:rsidP="14C361CD">
      <w:pPr>
        <w:tabs>
          <w:tab w:val="left" w:pos="540"/>
        </w:tabs>
      </w:pPr>
    </w:p>
    <w:p w14:paraId="059A23BD" w14:textId="10367608" w:rsidR="14C361CD" w:rsidRDefault="14C361CD" w:rsidP="14C361CD">
      <w:pPr>
        <w:tabs>
          <w:tab w:val="left" w:pos="540"/>
        </w:tabs>
      </w:pPr>
    </w:p>
    <w:p w14:paraId="511F8533" w14:textId="07E999D8" w:rsidR="14C361CD" w:rsidRDefault="14C361CD" w:rsidP="14C361CD">
      <w:pPr>
        <w:tabs>
          <w:tab w:val="left" w:pos="540"/>
        </w:tabs>
      </w:pPr>
    </w:p>
    <w:p w14:paraId="324F2F60" w14:textId="1622075A" w:rsidR="14C361CD" w:rsidRDefault="14C361CD" w:rsidP="14C361CD">
      <w:pPr>
        <w:tabs>
          <w:tab w:val="left" w:pos="540"/>
        </w:tabs>
      </w:pPr>
    </w:p>
    <w:p w14:paraId="665934B5" w14:textId="24FAAA97" w:rsidR="14C361CD" w:rsidRDefault="14C361CD" w:rsidP="14C361CD">
      <w:pPr>
        <w:tabs>
          <w:tab w:val="left" w:pos="540"/>
        </w:tabs>
      </w:pPr>
    </w:p>
    <w:p w14:paraId="605E69E0" w14:textId="17ED2FED" w:rsidR="14C361CD" w:rsidRDefault="14C361CD" w:rsidP="14C361CD">
      <w:pPr>
        <w:tabs>
          <w:tab w:val="left" w:pos="540"/>
        </w:tabs>
      </w:pPr>
    </w:p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DC9A89" w14:textId="77777777" w:rsidR="00DB5DE8" w:rsidRPr="00AD5500" w:rsidRDefault="00DB5DE8">
          <w:pPr>
            <w:pStyle w:val="TOCHeading"/>
            <w:rPr>
              <w:rFonts w:asciiTheme="minorHAnsi" w:hAnsiTheme="minorHAnsi" w:cstheme="minorHAnsi"/>
            </w:rPr>
          </w:pPr>
          <w:r w:rsidRPr="00AD5500">
            <w:rPr>
              <w:rFonts w:asciiTheme="minorHAnsi" w:hAnsiTheme="minorHAnsi" w:cstheme="minorHAnsi"/>
            </w:rPr>
            <w:t>Contents</w:t>
          </w:r>
        </w:p>
        <w:p w14:paraId="6C2739E0" w14:textId="18CAFBBD" w:rsidR="009407C8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 w:rsidRPr="00AD5500">
            <w:fldChar w:fldCharType="begin"/>
          </w:r>
          <w:r w:rsidRPr="00AD5500">
            <w:instrText xml:space="preserve"> TOC \o "1-3" \h \z \u </w:instrText>
          </w:r>
          <w:r w:rsidRPr="00AD5500">
            <w:fldChar w:fldCharType="separate"/>
          </w:r>
          <w:bookmarkStart w:id="4" w:name="_GoBack"/>
          <w:bookmarkEnd w:id="4"/>
          <w:r w:rsidR="009407C8" w:rsidRPr="008510AB">
            <w:rPr>
              <w:rStyle w:val="Hyperlink"/>
              <w:noProof/>
            </w:rPr>
            <w:fldChar w:fldCharType="begin"/>
          </w:r>
          <w:r w:rsidR="009407C8" w:rsidRPr="008510AB">
            <w:rPr>
              <w:rStyle w:val="Hyperlink"/>
              <w:noProof/>
            </w:rPr>
            <w:instrText xml:space="preserve"> </w:instrText>
          </w:r>
          <w:r w:rsidR="009407C8">
            <w:rPr>
              <w:noProof/>
            </w:rPr>
            <w:instrText>HYPERLINK \l "_Toc65909878"</w:instrText>
          </w:r>
          <w:r w:rsidR="009407C8" w:rsidRPr="008510AB">
            <w:rPr>
              <w:rStyle w:val="Hyperlink"/>
              <w:noProof/>
            </w:rPr>
            <w:instrText xml:space="preserve"> </w:instrText>
          </w:r>
          <w:r w:rsidR="009407C8" w:rsidRPr="008510AB">
            <w:rPr>
              <w:rStyle w:val="Hyperlink"/>
              <w:noProof/>
            </w:rPr>
          </w:r>
          <w:r w:rsidR="009407C8" w:rsidRPr="008510AB">
            <w:rPr>
              <w:rStyle w:val="Hyperlink"/>
              <w:noProof/>
            </w:rPr>
            <w:fldChar w:fldCharType="separate"/>
          </w:r>
          <w:r w:rsidR="009407C8" w:rsidRPr="008510AB">
            <w:rPr>
              <w:rStyle w:val="Hyperlink"/>
              <w:noProof/>
            </w:rPr>
            <w:t>Introduction to Linux</w:t>
          </w:r>
          <w:r w:rsidR="009407C8">
            <w:rPr>
              <w:noProof/>
              <w:webHidden/>
            </w:rPr>
            <w:tab/>
          </w:r>
          <w:r w:rsidR="009407C8">
            <w:rPr>
              <w:noProof/>
              <w:webHidden/>
            </w:rPr>
            <w:fldChar w:fldCharType="begin"/>
          </w:r>
          <w:r w:rsidR="009407C8">
            <w:rPr>
              <w:noProof/>
              <w:webHidden/>
            </w:rPr>
            <w:instrText xml:space="preserve"> PAGEREF _Toc65909878 \h </w:instrText>
          </w:r>
          <w:r w:rsidR="009407C8">
            <w:rPr>
              <w:noProof/>
              <w:webHidden/>
            </w:rPr>
          </w:r>
          <w:r w:rsidR="009407C8">
            <w:rPr>
              <w:noProof/>
              <w:webHidden/>
            </w:rPr>
            <w:fldChar w:fldCharType="separate"/>
          </w:r>
          <w:r w:rsidR="009407C8">
            <w:rPr>
              <w:noProof/>
              <w:webHidden/>
            </w:rPr>
            <w:t>3</w:t>
          </w:r>
          <w:r w:rsidR="009407C8">
            <w:rPr>
              <w:noProof/>
              <w:webHidden/>
            </w:rPr>
            <w:fldChar w:fldCharType="end"/>
          </w:r>
          <w:r w:rsidR="009407C8" w:rsidRPr="008510AB">
            <w:rPr>
              <w:rStyle w:val="Hyperlink"/>
              <w:noProof/>
            </w:rPr>
            <w:fldChar w:fldCharType="end"/>
          </w:r>
        </w:p>
        <w:p w14:paraId="37E432DF" w14:textId="42611B04" w:rsidR="009407C8" w:rsidRDefault="009407C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5909879" w:history="1">
            <w:r w:rsidRPr="008510AB">
              <w:rPr>
                <w:rStyle w:val="Hyperlink"/>
                <w:noProof/>
              </w:rPr>
              <w:t>Concepts learnt as part of Activity 1 are as follows: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6F73" w14:textId="0A34ECB0" w:rsidR="009407C8" w:rsidRDefault="009407C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5909880" w:history="1">
            <w:r w:rsidRPr="008510AB">
              <w:rPr>
                <w:rStyle w:val="Hyperlink"/>
                <w:b/>
                <w:bCs/>
                <w:noProof/>
              </w:rPr>
              <w:t>Activity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71D6" w14:textId="4C89463F" w:rsidR="009407C8" w:rsidRDefault="009407C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5909881" w:history="1">
            <w:r w:rsidRPr="008510AB">
              <w:rPr>
                <w:rStyle w:val="Hyperlink"/>
                <w:noProof/>
              </w:rPr>
              <w:t>Case Study - Design &amp; Link with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D729" w14:textId="57D39857" w:rsidR="009407C8" w:rsidRDefault="009407C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5909882" w:history="1">
            <w:r w:rsidRPr="008510AB">
              <w:rPr>
                <w:rStyle w:val="Hyperlink"/>
                <w:b/>
                <w:bCs/>
                <w:noProof/>
              </w:rPr>
              <w:t>Activity 3 -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377B" w14:textId="0675B95E" w:rsidR="009407C8" w:rsidRDefault="009407C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5909883" w:history="1">
            <w:r w:rsidRPr="008510AB">
              <w:rPr>
                <w:rStyle w:val="Hyperlink"/>
                <w:b/>
                <w:bCs/>
                <w:noProof/>
              </w:rPr>
              <w:t>Activity 4 –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56B4" w14:textId="2A6573E1" w:rsidR="009407C8" w:rsidRDefault="009407C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5909884" w:history="1">
            <w:r w:rsidRPr="008510AB">
              <w:rPr>
                <w:rStyle w:val="Hyperlink"/>
                <w:b/>
                <w:bCs/>
                <w:noProof/>
              </w:rPr>
              <w:t>Activity 5 – Semaphores and mutex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9A96" w14:textId="62B59BCF" w:rsidR="00DB5DE8" w:rsidRPr="00AD5500" w:rsidRDefault="00DB5DE8">
          <w:pPr>
            <w:rPr>
              <w:rFonts w:asciiTheme="minorHAnsi" w:hAnsiTheme="minorHAnsi" w:cstheme="minorHAnsi"/>
            </w:rPr>
          </w:pPr>
          <w:r w:rsidRPr="00AD5500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8DC9A97" w14:textId="77777777" w:rsidR="00DB5DE8" w:rsidRPr="00AD5500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Theme="minorHAnsi" w:hAnsiTheme="minorHAnsi" w:cstheme="minorHAnsi"/>
        </w:rPr>
      </w:pPr>
    </w:p>
    <w:p w14:paraId="48DC9A98" w14:textId="77777777" w:rsidR="00DB5DE8" w:rsidRPr="00AD5500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Theme="minorHAnsi" w:hAnsiTheme="minorHAnsi" w:cstheme="minorHAnsi"/>
        </w:rPr>
      </w:pPr>
    </w:p>
    <w:p w14:paraId="48DC9A99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9A" w14:textId="71F84A0B" w:rsidR="00053C2C" w:rsidRPr="00AD5500" w:rsidRDefault="14C361CD" w:rsidP="14C361CD">
      <w:pPr>
        <w:rPr>
          <w:rFonts w:asciiTheme="minorHAnsi" w:hAnsiTheme="minorHAnsi" w:cstheme="minorBidi"/>
        </w:rPr>
      </w:pPr>
      <w:proofErr w:type="spellStart"/>
      <w:r w:rsidRPr="14C361CD">
        <w:rPr>
          <w:rFonts w:asciiTheme="minorHAnsi" w:hAnsiTheme="minorHAnsi" w:cstheme="minorBidi"/>
        </w:rPr>
        <w:t>Github</w:t>
      </w:r>
      <w:proofErr w:type="spellEnd"/>
      <w:r w:rsidRPr="14C361CD">
        <w:rPr>
          <w:rFonts w:asciiTheme="minorHAnsi" w:hAnsiTheme="minorHAnsi" w:cstheme="minorBidi"/>
        </w:rPr>
        <w:t xml:space="preserve"> Link: </w:t>
      </w:r>
      <w:r w:rsidRPr="14C361CD">
        <w:rPr>
          <w:rFonts w:asciiTheme="minorHAnsi" w:hAnsiTheme="minorHAnsi" w:cstheme="minorBidi"/>
          <w:u w:val="single"/>
        </w:rPr>
        <w:t>https://github.com/99003539/Linux_Task_1</w:t>
      </w:r>
    </w:p>
    <w:p w14:paraId="48DC9A9B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9C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9D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9E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9F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0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1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2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3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4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5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6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7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8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9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A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B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C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D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E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AF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07213868" w14:textId="77777777" w:rsidR="00115DFA" w:rsidRPr="00AD5500" w:rsidRDefault="00115DFA" w:rsidP="00053C2C">
      <w:pPr>
        <w:rPr>
          <w:rFonts w:asciiTheme="minorHAnsi" w:hAnsiTheme="minorHAnsi" w:cstheme="minorHAnsi"/>
        </w:rPr>
      </w:pPr>
    </w:p>
    <w:p w14:paraId="207DB4AA" w14:textId="77777777" w:rsidR="00115DFA" w:rsidRPr="00AD5500" w:rsidRDefault="00115DFA" w:rsidP="00053C2C">
      <w:pPr>
        <w:rPr>
          <w:rFonts w:asciiTheme="minorHAnsi" w:hAnsiTheme="minorHAnsi" w:cstheme="minorHAnsi"/>
        </w:rPr>
      </w:pPr>
    </w:p>
    <w:p w14:paraId="1188B128" w14:textId="77777777" w:rsidR="00115DFA" w:rsidRPr="00AD5500" w:rsidRDefault="00115DFA" w:rsidP="00053C2C">
      <w:pPr>
        <w:rPr>
          <w:rFonts w:asciiTheme="minorHAnsi" w:hAnsiTheme="minorHAnsi" w:cstheme="minorHAnsi"/>
        </w:rPr>
      </w:pPr>
    </w:p>
    <w:p w14:paraId="44010560" w14:textId="77777777" w:rsidR="00115DFA" w:rsidRPr="00AD5500" w:rsidRDefault="00115DFA" w:rsidP="00053C2C">
      <w:pPr>
        <w:rPr>
          <w:rFonts w:asciiTheme="minorHAnsi" w:hAnsiTheme="minorHAnsi" w:cstheme="minorHAnsi"/>
        </w:rPr>
      </w:pPr>
    </w:p>
    <w:p w14:paraId="76381667" w14:textId="77777777" w:rsidR="00115DFA" w:rsidRPr="00AD5500" w:rsidRDefault="00115DFA" w:rsidP="00053C2C">
      <w:pPr>
        <w:rPr>
          <w:rFonts w:asciiTheme="minorHAnsi" w:hAnsiTheme="minorHAnsi" w:cstheme="minorHAnsi"/>
        </w:rPr>
      </w:pPr>
    </w:p>
    <w:p w14:paraId="48DC9AB0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8DC9AB1" w14:textId="77777777" w:rsidR="00053C2C" w:rsidRPr="00AD5500" w:rsidRDefault="00053C2C" w:rsidP="00053C2C">
      <w:pPr>
        <w:rPr>
          <w:rFonts w:asciiTheme="minorHAnsi" w:hAnsiTheme="minorHAnsi" w:cstheme="minorHAnsi"/>
        </w:rPr>
      </w:pPr>
    </w:p>
    <w:p w14:paraId="4CB1E0F8" w14:textId="5660F87D" w:rsidR="070A7902" w:rsidRDefault="070A7902" w:rsidP="070A7902">
      <w:pPr>
        <w:pStyle w:val="Heading1"/>
        <w:rPr>
          <w:rFonts w:asciiTheme="minorHAnsi" w:hAnsiTheme="minorHAnsi" w:cstheme="minorBidi"/>
        </w:rPr>
      </w:pPr>
    </w:p>
    <w:p w14:paraId="31DC1D2F" w14:textId="6D7ED524" w:rsidR="00545DDC" w:rsidRDefault="00545DDC" w:rsidP="00545DDC">
      <w:pPr>
        <w:pStyle w:val="Heading1"/>
        <w:rPr>
          <w:rFonts w:asciiTheme="minorHAnsi" w:hAnsiTheme="minorHAnsi" w:cstheme="minorHAnsi"/>
        </w:rPr>
      </w:pPr>
      <w:bookmarkStart w:id="5" w:name="_Toc65909878"/>
      <w:r w:rsidRPr="00AD5500">
        <w:rPr>
          <w:rFonts w:asciiTheme="minorHAnsi" w:hAnsiTheme="minorHAnsi" w:cstheme="minorHAnsi"/>
        </w:rPr>
        <w:t>Introduction to Linux</w:t>
      </w:r>
      <w:bookmarkEnd w:id="5"/>
    </w:p>
    <w:p w14:paraId="35C3C42F" w14:textId="146E5C75" w:rsidR="00773B05" w:rsidRPr="00773B05" w:rsidRDefault="070A7902" w:rsidP="070A7902">
      <w:pPr>
        <w:rPr>
          <w:sz w:val="24"/>
          <w:szCs w:val="24"/>
        </w:rPr>
      </w:pPr>
      <w:r w:rsidRPr="070A7902">
        <w:rPr>
          <w:sz w:val="24"/>
          <w:szCs w:val="24"/>
        </w:rPr>
        <w:t xml:space="preserve">Linux is a family of open source </w:t>
      </w:r>
      <w:proofErr w:type="gramStart"/>
      <w:r w:rsidRPr="070A7902">
        <w:rPr>
          <w:sz w:val="24"/>
          <w:szCs w:val="24"/>
        </w:rPr>
        <w:t>Unix</w:t>
      </w:r>
      <w:proofErr w:type="gramEnd"/>
      <w:r w:rsidRPr="070A7902">
        <w:rPr>
          <w:sz w:val="24"/>
          <w:szCs w:val="24"/>
        </w:rPr>
        <w:t xml:space="preserve"> like operating system based on Linux kernel.</w:t>
      </w:r>
    </w:p>
    <w:p w14:paraId="3D993B08" w14:textId="77777777" w:rsidR="00545DDC" w:rsidRPr="00AD5500" w:rsidRDefault="00545DDC" w:rsidP="00545DDC">
      <w:pPr>
        <w:rPr>
          <w:rFonts w:asciiTheme="minorHAnsi" w:hAnsiTheme="minorHAnsi" w:cstheme="minorHAnsi"/>
        </w:rPr>
      </w:pPr>
    </w:p>
    <w:p w14:paraId="2C2B7DD9" w14:textId="39AC504E" w:rsidR="0014075F" w:rsidRPr="0014075F" w:rsidRDefault="0014075F" w:rsidP="0014075F">
      <w:pPr>
        <w:pStyle w:val="Heading2"/>
      </w:pPr>
      <w:bookmarkStart w:id="6" w:name="_Toc65909879"/>
      <w:r>
        <w:t>Concepts learnt as part of Activity 1 are as follows:</w:t>
      </w:r>
      <w:bookmarkEnd w:id="6"/>
    </w:p>
    <w:p w14:paraId="1B87B6BD" w14:textId="47EFA281" w:rsidR="0014075F" w:rsidRPr="0014075F" w:rsidRDefault="0014075F" w:rsidP="001407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50"/>
        <w:rPr>
          <w:rFonts w:cs="Calibri"/>
          <w:sz w:val="24"/>
          <w:szCs w:val="36"/>
          <w:lang w:val="en-IN" w:bidi="ar-SA"/>
        </w:rPr>
      </w:pPr>
      <w:r w:rsidRPr="0014075F">
        <w:rPr>
          <w:rFonts w:cs="Calibri"/>
          <w:sz w:val="24"/>
          <w:szCs w:val="36"/>
          <w:lang w:val="en-IN" w:bidi="ar-SA"/>
        </w:rPr>
        <w:t>Understanding Tool chain</w:t>
      </w:r>
    </w:p>
    <w:p w14:paraId="407A4062" w14:textId="7E8829AB" w:rsidR="0014075F" w:rsidRPr="0014075F" w:rsidRDefault="0014075F" w:rsidP="001407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50"/>
        <w:rPr>
          <w:rFonts w:cs="Calibri"/>
          <w:sz w:val="24"/>
          <w:szCs w:val="36"/>
          <w:lang w:val="en-IN" w:bidi="ar-SA"/>
        </w:rPr>
      </w:pPr>
      <w:r w:rsidRPr="0014075F">
        <w:rPr>
          <w:rFonts w:cs="Calibri"/>
          <w:sz w:val="24"/>
          <w:szCs w:val="36"/>
          <w:lang w:val="en-IN" w:bidi="ar-SA"/>
        </w:rPr>
        <w:t>GNU Tools</w:t>
      </w:r>
    </w:p>
    <w:p w14:paraId="2D04D3A2" w14:textId="5165FC50" w:rsidR="0014075F" w:rsidRPr="0014075F" w:rsidRDefault="0014075F" w:rsidP="001407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50"/>
        <w:rPr>
          <w:rFonts w:cs="Calibri"/>
          <w:sz w:val="24"/>
          <w:szCs w:val="36"/>
          <w:lang w:val="en-IN" w:bidi="ar-SA"/>
        </w:rPr>
      </w:pPr>
      <w:proofErr w:type="spellStart"/>
      <w:r w:rsidRPr="0014075F">
        <w:rPr>
          <w:rFonts w:cs="Calibri"/>
          <w:sz w:val="24"/>
          <w:szCs w:val="36"/>
          <w:lang w:val="en-IN" w:bidi="ar-SA"/>
        </w:rPr>
        <w:t>Makefile</w:t>
      </w:r>
      <w:proofErr w:type="spellEnd"/>
    </w:p>
    <w:p w14:paraId="2D37B423" w14:textId="46E5F4A8" w:rsidR="0014075F" w:rsidRPr="0014075F" w:rsidRDefault="0014075F" w:rsidP="001407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50"/>
        <w:rPr>
          <w:rFonts w:cs="Calibri"/>
          <w:sz w:val="24"/>
          <w:szCs w:val="36"/>
          <w:lang w:val="en-IN" w:bidi="ar-SA"/>
        </w:rPr>
      </w:pPr>
      <w:r w:rsidRPr="0014075F">
        <w:rPr>
          <w:rFonts w:cs="Calibri"/>
          <w:sz w:val="24"/>
          <w:szCs w:val="36"/>
          <w:lang w:val="en-IN" w:bidi="ar-SA"/>
        </w:rPr>
        <w:t>Static Libraries &amp; Linking</w:t>
      </w:r>
    </w:p>
    <w:p w14:paraId="4D0664BA" w14:textId="5D705447" w:rsidR="0014075F" w:rsidRPr="0014075F" w:rsidRDefault="0014075F" w:rsidP="001407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50"/>
        <w:rPr>
          <w:rFonts w:cs="Calibri"/>
          <w:sz w:val="24"/>
          <w:szCs w:val="36"/>
          <w:lang w:val="en-IN" w:bidi="ar-SA"/>
        </w:rPr>
      </w:pPr>
      <w:r w:rsidRPr="0014075F">
        <w:rPr>
          <w:rFonts w:cs="Calibri"/>
          <w:sz w:val="24"/>
          <w:szCs w:val="36"/>
          <w:lang w:val="en-IN" w:bidi="ar-SA"/>
        </w:rPr>
        <w:t>Dynamic Libraries &amp; Linking</w:t>
      </w:r>
    </w:p>
    <w:p w14:paraId="09530E63" w14:textId="7946C7E7" w:rsidR="0014075F" w:rsidRPr="0014075F" w:rsidRDefault="0014075F" w:rsidP="001407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50"/>
        <w:rPr>
          <w:rFonts w:cs="Calibri"/>
          <w:sz w:val="24"/>
          <w:szCs w:val="36"/>
          <w:lang w:val="en-IN" w:bidi="ar-SA"/>
        </w:rPr>
      </w:pPr>
      <w:r w:rsidRPr="0014075F">
        <w:rPr>
          <w:rFonts w:cs="Calibri"/>
          <w:sz w:val="24"/>
          <w:szCs w:val="36"/>
          <w:lang w:val="en-IN" w:bidi="ar-SA"/>
        </w:rPr>
        <w:t>Static Analysis of Code</w:t>
      </w:r>
    </w:p>
    <w:p w14:paraId="253EB938" w14:textId="446C9AC9" w:rsidR="00545DDC" w:rsidRPr="0014075F" w:rsidRDefault="0014075F" w:rsidP="000C13EF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4075F">
        <w:rPr>
          <w:rFonts w:cs="Calibri"/>
          <w:sz w:val="24"/>
          <w:szCs w:val="36"/>
          <w:lang w:val="en-IN" w:bidi="ar-SA"/>
        </w:rPr>
        <w:t>Debugging Tool</w:t>
      </w:r>
    </w:p>
    <w:p w14:paraId="1DF316CB" w14:textId="76B4C1F3" w:rsidR="00545DDC" w:rsidRPr="00AD5500" w:rsidRDefault="00545DDC" w:rsidP="00545DDC">
      <w:pPr>
        <w:rPr>
          <w:rFonts w:asciiTheme="minorHAnsi" w:hAnsiTheme="minorHAnsi" w:cstheme="minorHAnsi"/>
        </w:rPr>
      </w:pPr>
    </w:p>
    <w:p w14:paraId="0F98109C" w14:textId="769E4D22" w:rsidR="0014075F" w:rsidRDefault="00DC523D" w:rsidP="0014075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or</w:t>
      </w:r>
      <w:r w:rsidR="0014075F">
        <w:rPr>
          <w:rFonts w:asciiTheme="minorHAnsi" w:hAnsiTheme="minorHAnsi" w:cstheme="minorHAnsi"/>
        </w:rPr>
        <w:t xml:space="preserve"> packages required are:</w:t>
      </w:r>
    </w:p>
    <w:p w14:paraId="5C405B8E" w14:textId="15BF7A72" w:rsidR="0014075F" w:rsidRDefault="0014075F" w:rsidP="0014075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GNU tools</w:t>
      </w:r>
    </w:p>
    <w:p w14:paraId="6DC92501" w14:textId="77CCBBD3" w:rsidR="0014075F" w:rsidRDefault="0014075F" w:rsidP="0014075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Vaalgrind</w:t>
      </w:r>
      <w:proofErr w:type="spellEnd"/>
    </w:p>
    <w:p w14:paraId="044E8C5C" w14:textId="4C69A579" w:rsidR="0014075F" w:rsidRDefault="0014075F" w:rsidP="0014075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</w:t>
      </w:r>
    </w:p>
    <w:p w14:paraId="0BFDDFB0" w14:textId="153B5855" w:rsidR="0014075F" w:rsidRDefault="0014075F" w:rsidP="0014075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Git</w:t>
      </w:r>
      <w:proofErr w:type="spellEnd"/>
    </w:p>
    <w:p w14:paraId="20B861FD" w14:textId="77777777" w:rsidR="0014075F" w:rsidRPr="0014075F" w:rsidRDefault="0014075F" w:rsidP="0014075F">
      <w:pPr>
        <w:rPr>
          <w:rFonts w:asciiTheme="minorHAnsi" w:hAnsiTheme="minorHAnsi" w:cstheme="minorHAnsi"/>
        </w:rPr>
      </w:pPr>
    </w:p>
    <w:p w14:paraId="66F2E5C6" w14:textId="60E17737" w:rsidR="00545DDC" w:rsidRPr="00AD5500" w:rsidRDefault="00545DDC" w:rsidP="00545DDC">
      <w:pPr>
        <w:rPr>
          <w:rFonts w:asciiTheme="minorHAnsi" w:hAnsiTheme="minorHAnsi" w:cstheme="minorHAnsi"/>
        </w:rPr>
      </w:pPr>
    </w:p>
    <w:p w14:paraId="44A76554" w14:textId="74B6839A" w:rsidR="00545DDC" w:rsidRPr="00AD5500" w:rsidRDefault="00545DDC" w:rsidP="00545DDC">
      <w:pPr>
        <w:rPr>
          <w:rFonts w:asciiTheme="minorHAnsi" w:hAnsiTheme="minorHAnsi" w:cstheme="minorHAnsi"/>
        </w:rPr>
      </w:pPr>
    </w:p>
    <w:p w14:paraId="18E3A66E" w14:textId="77777777" w:rsidR="00545DDC" w:rsidRPr="00AD5500" w:rsidRDefault="00545DDC" w:rsidP="00545DDC">
      <w:pPr>
        <w:rPr>
          <w:rFonts w:asciiTheme="minorHAnsi" w:hAnsiTheme="minorHAnsi" w:cstheme="minorHAnsi"/>
        </w:rPr>
      </w:pPr>
    </w:p>
    <w:p w14:paraId="5C88706A" w14:textId="53E2820A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2729D4C4" w14:textId="561DAFD7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22684CDE" w14:textId="6DBF0177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73363310" w14:textId="771185E7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264125F3" w14:textId="1455C1E5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0DEEF016" w14:textId="4B5F3051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2C68FF4D" w14:textId="0F6678A7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679A22B8" w14:textId="3EDC4C26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35337615" w14:textId="585E6FCD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43D791D0" w14:textId="6FC50404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63D334C4" w14:textId="19067485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3E41B123" w14:textId="6F638E68" w:rsidR="070A7902" w:rsidRDefault="070A7902" w:rsidP="14C361CD">
      <w:pPr>
        <w:pStyle w:val="Heading2"/>
        <w:rPr>
          <w:rFonts w:asciiTheme="minorHAnsi" w:hAnsiTheme="minorHAnsi" w:cstheme="minorBidi"/>
          <w:b/>
          <w:bCs/>
          <w:sz w:val="28"/>
          <w:szCs w:val="28"/>
        </w:rPr>
      </w:pPr>
    </w:p>
    <w:p w14:paraId="48DC9AB5" w14:textId="0B63E239" w:rsidR="00705561" w:rsidRPr="00AD5500" w:rsidRDefault="14C361CD" w:rsidP="14C361CD">
      <w:pPr>
        <w:pStyle w:val="Heading2"/>
        <w:rPr>
          <w:rFonts w:asciiTheme="minorHAnsi" w:hAnsiTheme="minorHAnsi" w:cstheme="minorBidi"/>
          <w:sz w:val="28"/>
          <w:szCs w:val="28"/>
        </w:rPr>
      </w:pPr>
      <w:bookmarkStart w:id="7" w:name="_Toc65909880"/>
      <w:r w:rsidRPr="14C361CD">
        <w:rPr>
          <w:rFonts w:asciiTheme="minorHAnsi" w:hAnsiTheme="minorHAnsi" w:cstheme="minorBidi"/>
          <w:b/>
          <w:bCs/>
          <w:sz w:val="28"/>
          <w:szCs w:val="28"/>
        </w:rPr>
        <w:t>Activity 1</w:t>
      </w:r>
      <w:bookmarkEnd w:id="7"/>
      <w:r w:rsidRPr="14C361CD">
        <w:rPr>
          <w:rFonts w:asciiTheme="minorHAnsi" w:hAnsiTheme="minorHAnsi" w:cstheme="minorBidi"/>
          <w:sz w:val="28"/>
          <w:szCs w:val="28"/>
        </w:rPr>
        <w:t xml:space="preserve"> </w:t>
      </w:r>
    </w:p>
    <w:p w14:paraId="11EA5830" w14:textId="7880A9B2" w:rsidR="00373140" w:rsidRPr="00AD5500" w:rsidRDefault="00373140" w:rsidP="00373140">
      <w:pPr>
        <w:pStyle w:val="Heading2"/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 </w:t>
      </w:r>
      <w:bookmarkStart w:id="8" w:name="_Toc65909881"/>
      <w:r w:rsidRPr="00AD5500">
        <w:rPr>
          <w:rFonts w:asciiTheme="minorHAnsi" w:hAnsiTheme="minorHAnsi" w:cstheme="minorHAnsi"/>
        </w:rPr>
        <w:t>Case Study - Design &amp; Link with Libraries</w:t>
      </w:r>
      <w:bookmarkEnd w:id="8"/>
    </w:p>
    <w:p w14:paraId="7AFB1250" w14:textId="7C36169F" w:rsidR="00185353" w:rsidRPr="00AD5500" w:rsidRDefault="00185353" w:rsidP="00185353">
      <w:pPr>
        <w:rPr>
          <w:rFonts w:asciiTheme="minorHAnsi" w:hAnsiTheme="minorHAnsi" w:cstheme="minorHAnsi"/>
        </w:rPr>
      </w:pPr>
    </w:p>
    <w:p w14:paraId="420EDDF4" w14:textId="77777777" w:rsidR="00185353" w:rsidRPr="00AD5500" w:rsidRDefault="00185353" w:rsidP="00185353">
      <w:pPr>
        <w:rPr>
          <w:rFonts w:asciiTheme="minorHAnsi" w:hAnsiTheme="minorHAnsi" w:cstheme="minorHAnsi"/>
        </w:rPr>
      </w:pPr>
    </w:p>
    <w:p w14:paraId="72681D4A" w14:textId="678B9745" w:rsidR="00185353" w:rsidRPr="00AD5500" w:rsidRDefault="00185353" w:rsidP="00185353">
      <w:p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>This case study has the following requirements:</w:t>
      </w:r>
    </w:p>
    <w:p w14:paraId="051B88A6" w14:textId="77777777" w:rsidR="00185353" w:rsidRPr="00AD5500" w:rsidRDefault="070A7902" w:rsidP="070A7902">
      <w:pPr>
        <w:pStyle w:val="ListParagraph"/>
        <w:numPr>
          <w:ilvl w:val="0"/>
          <w:numId w:val="16"/>
        </w:numPr>
        <w:rPr>
          <w:rFonts w:asciiTheme="minorHAnsi" w:hAnsiTheme="minorHAnsi" w:cstheme="minorBidi"/>
        </w:rPr>
      </w:pPr>
      <w:r w:rsidRPr="070A7902">
        <w:rPr>
          <w:rFonts w:asciiTheme="minorHAnsi" w:hAnsiTheme="minorHAnsi" w:cstheme="minorBidi"/>
        </w:rPr>
        <w:t xml:space="preserve">Source folder containing the source files of </w:t>
      </w:r>
      <w:proofErr w:type="spellStart"/>
      <w:r w:rsidRPr="070A7902">
        <w:rPr>
          <w:rFonts w:asciiTheme="minorHAnsi" w:hAnsiTheme="minorHAnsi" w:cstheme="minorBidi"/>
        </w:rPr>
        <w:t>mystring</w:t>
      </w:r>
      <w:proofErr w:type="spellEnd"/>
      <w:r w:rsidRPr="070A7902">
        <w:rPr>
          <w:rFonts w:asciiTheme="minorHAnsi" w:hAnsiTheme="minorHAnsi" w:cstheme="minorBidi"/>
        </w:rPr>
        <w:t xml:space="preserve">, </w:t>
      </w:r>
      <w:proofErr w:type="spellStart"/>
      <w:r w:rsidRPr="070A7902">
        <w:rPr>
          <w:rFonts w:asciiTheme="minorHAnsi" w:hAnsiTheme="minorHAnsi" w:cstheme="minorBidi"/>
        </w:rPr>
        <w:t>myutils</w:t>
      </w:r>
      <w:proofErr w:type="spellEnd"/>
      <w:r w:rsidRPr="070A7902">
        <w:rPr>
          <w:rFonts w:asciiTheme="minorHAnsi" w:hAnsiTheme="minorHAnsi" w:cstheme="minorBidi"/>
        </w:rPr>
        <w:t xml:space="preserve">, </w:t>
      </w:r>
      <w:proofErr w:type="spellStart"/>
      <w:r w:rsidRPr="070A7902">
        <w:rPr>
          <w:rFonts w:asciiTheme="minorHAnsi" w:hAnsiTheme="minorHAnsi" w:cstheme="minorBidi"/>
        </w:rPr>
        <w:t>bit_set_reset</w:t>
      </w:r>
      <w:proofErr w:type="spellEnd"/>
    </w:p>
    <w:p w14:paraId="3393E6FA" w14:textId="77777777" w:rsidR="00185353" w:rsidRPr="00AD5500" w:rsidRDefault="070A7902" w:rsidP="070A7902">
      <w:pPr>
        <w:pStyle w:val="ListParagraph"/>
        <w:numPr>
          <w:ilvl w:val="0"/>
          <w:numId w:val="16"/>
        </w:numPr>
        <w:rPr>
          <w:rFonts w:asciiTheme="minorHAnsi" w:hAnsiTheme="minorHAnsi" w:cstheme="minorBidi"/>
        </w:rPr>
      </w:pPr>
      <w:r w:rsidRPr="070A7902">
        <w:rPr>
          <w:rFonts w:asciiTheme="minorHAnsi" w:hAnsiTheme="minorHAnsi" w:cstheme="minorBidi"/>
        </w:rPr>
        <w:t xml:space="preserve">Header folder containing the header files of </w:t>
      </w:r>
      <w:proofErr w:type="spellStart"/>
      <w:r w:rsidRPr="070A7902">
        <w:rPr>
          <w:rFonts w:asciiTheme="minorHAnsi" w:hAnsiTheme="minorHAnsi" w:cstheme="minorBidi"/>
        </w:rPr>
        <w:t>mystring</w:t>
      </w:r>
      <w:proofErr w:type="spellEnd"/>
      <w:r w:rsidRPr="070A7902">
        <w:rPr>
          <w:rFonts w:asciiTheme="minorHAnsi" w:hAnsiTheme="minorHAnsi" w:cstheme="minorBidi"/>
        </w:rPr>
        <w:t xml:space="preserve">, </w:t>
      </w:r>
      <w:proofErr w:type="spellStart"/>
      <w:r w:rsidRPr="070A7902">
        <w:rPr>
          <w:rFonts w:asciiTheme="minorHAnsi" w:hAnsiTheme="minorHAnsi" w:cstheme="minorBidi"/>
        </w:rPr>
        <w:t>myutils</w:t>
      </w:r>
      <w:proofErr w:type="spellEnd"/>
      <w:r w:rsidRPr="070A7902">
        <w:rPr>
          <w:rFonts w:asciiTheme="minorHAnsi" w:hAnsiTheme="minorHAnsi" w:cstheme="minorBidi"/>
        </w:rPr>
        <w:t xml:space="preserve">, </w:t>
      </w:r>
      <w:proofErr w:type="spellStart"/>
      <w:r w:rsidRPr="070A7902">
        <w:rPr>
          <w:rFonts w:asciiTheme="minorHAnsi" w:hAnsiTheme="minorHAnsi" w:cstheme="minorBidi"/>
        </w:rPr>
        <w:t>bit_set_reset</w:t>
      </w:r>
      <w:proofErr w:type="spellEnd"/>
    </w:p>
    <w:p w14:paraId="1F0185D5" w14:textId="7C7D7BBD" w:rsidR="00185353" w:rsidRPr="00AD5500" w:rsidRDefault="070A7902" w:rsidP="070A7902">
      <w:pPr>
        <w:pStyle w:val="ListParagraph"/>
        <w:numPr>
          <w:ilvl w:val="0"/>
          <w:numId w:val="16"/>
        </w:numPr>
        <w:rPr>
          <w:rFonts w:asciiTheme="minorHAnsi" w:hAnsiTheme="minorHAnsi" w:cstheme="minorBidi"/>
        </w:rPr>
      </w:pPr>
      <w:r w:rsidRPr="070A7902">
        <w:rPr>
          <w:rFonts w:asciiTheme="minorHAnsi" w:hAnsiTheme="minorHAnsi" w:cstheme="minorBidi"/>
        </w:rPr>
        <w:t xml:space="preserve">Finally, the test file </w:t>
      </w:r>
    </w:p>
    <w:p w14:paraId="1BDBDFED" w14:textId="77777777" w:rsidR="00185353" w:rsidRPr="00AD5500" w:rsidRDefault="00185353" w:rsidP="00185353">
      <w:p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Functions in </w:t>
      </w:r>
      <w:proofErr w:type="spellStart"/>
      <w:r w:rsidRPr="00AD5500">
        <w:rPr>
          <w:rFonts w:asciiTheme="minorHAnsi" w:hAnsiTheme="minorHAnsi" w:cstheme="minorHAnsi"/>
        </w:rPr>
        <w:t>mystring</w:t>
      </w:r>
      <w:proofErr w:type="spellEnd"/>
      <w:r w:rsidRPr="00AD5500">
        <w:rPr>
          <w:rFonts w:asciiTheme="minorHAnsi" w:hAnsiTheme="minorHAnsi" w:cstheme="minorHAnsi"/>
        </w:rPr>
        <w:t xml:space="preserve"> file:</w:t>
      </w:r>
    </w:p>
    <w:p w14:paraId="0C68AC7E" w14:textId="77777777" w:rsidR="00185353" w:rsidRPr="00AD5500" w:rsidRDefault="00185353" w:rsidP="0018535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proofErr w:type="spellStart"/>
      <w:r w:rsidRPr="00AD5500">
        <w:rPr>
          <w:rFonts w:asciiTheme="minorHAnsi" w:hAnsiTheme="minorHAnsi" w:cstheme="minorHAnsi"/>
        </w:rPr>
        <w:t>Mystrlen</w:t>
      </w:r>
      <w:proofErr w:type="spellEnd"/>
    </w:p>
    <w:p w14:paraId="59432E83" w14:textId="6FAF01B7" w:rsidR="00185353" w:rsidRPr="00AD5500" w:rsidRDefault="00185353" w:rsidP="0018535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 </w:t>
      </w:r>
      <w:proofErr w:type="spellStart"/>
      <w:r w:rsidRPr="00AD5500">
        <w:rPr>
          <w:rFonts w:asciiTheme="minorHAnsi" w:hAnsiTheme="minorHAnsi" w:cstheme="minorHAnsi"/>
        </w:rPr>
        <w:t>Mystrcpy</w:t>
      </w:r>
      <w:proofErr w:type="spellEnd"/>
    </w:p>
    <w:p w14:paraId="4836EB52" w14:textId="38DC9F10" w:rsidR="00185353" w:rsidRPr="00AD5500" w:rsidRDefault="00185353" w:rsidP="0018535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 </w:t>
      </w:r>
      <w:proofErr w:type="spellStart"/>
      <w:r w:rsidRPr="00AD5500">
        <w:rPr>
          <w:rFonts w:asciiTheme="minorHAnsi" w:hAnsiTheme="minorHAnsi" w:cstheme="minorHAnsi"/>
        </w:rPr>
        <w:t>Mystrcat</w:t>
      </w:r>
      <w:proofErr w:type="spellEnd"/>
    </w:p>
    <w:p w14:paraId="70E54F11" w14:textId="0EB17089" w:rsidR="00185353" w:rsidRPr="00AD5500" w:rsidRDefault="00185353" w:rsidP="0018535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 </w:t>
      </w:r>
      <w:proofErr w:type="spellStart"/>
      <w:r w:rsidRPr="00AD5500">
        <w:rPr>
          <w:rFonts w:asciiTheme="minorHAnsi" w:hAnsiTheme="minorHAnsi" w:cstheme="minorHAnsi"/>
        </w:rPr>
        <w:t>mystrcmp</w:t>
      </w:r>
      <w:proofErr w:type="spellEnd"/>
      <w:r w:rsidRPr="00AD5500">
        <w:rPr>
          <w:rFonts w:asciiTheme="minorHAnsi" w:hAnsiTheme="minorHAnsi" w:cstheme="minorHAnsi"/>
        </w:rPr>
        <w:t xml:space="preserve">  </w:t>
      </w:r>
    </w:p>
    <w:p w14:paraId="7C236E7F" w14:textId="77F6ACC2" w:rsidR="00545DDC" w:rsidRPr="00AD5500" w:rsidRDefault="00545DDC" w:rsidP="00545DDC">
      <w:pPr>
        <w:rPr>
          <w:rFonts w:asciiTheme="minorHAnsi" w:hAnsiTheme="minorHAnsi" w:cstheme="minorHAnsi"/>
        </w:rPr>
      </w:pPr>
    </w:p>
    <w:p w14:paraId="0B059DC4" w14:textId="2C845E68" w:rsidR="00AD5500" w:rsidRPr="00AD5500" w:rsidRDefault="00185353" w:rsidP="00AD5500">
      <w:p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Functions in </w:t>
      </w:r>
      <w:proofErr w:type="spellStart"/>
      <w:r w:rsidRPr="00AD5500">
        <w:rPr>
          <w:rFonts w:asciiTheme="minorHAnsi" w:hAnsiTheme="minorHAnsi" w:cstheme="minorHAnsi"/>
        </w:rPr>
        <w:t>myutils</w:t>
      </w:r>
      <w:proofErr w:type="spellEnd"/>
      <w:r w:rsidRPr="00AD5500">
        <w:rPr>
          <w:rFonts w:asciiTheme="minorHAnsi" w:hAnsiTheme="minorHAnsi" w:cstheme="minorHAnsi"/>
        </w:rPr>
        <w:t xml:space="preserve"> file</w:t>
      </w:r>
      <w:r w:rsidR="00AD5500" w:rsidRPr="00AD5500">
        <w:rPr>
          <w:rFonts w:asciiTheme="minorHAnsi" w:hAnsiTheme="minorHAnsi" w:cstheme="minorHAnsi"/>
        </w:rPr>
        <w:t>:</w:t>
      </w:r>
    </w:p>
    <w:p w14:paraId="1F150555" w14:textId="6DB8B5FD" w:rsidR="00AD5500" w:rsidRPr="00AD5500" w:rsidRDefault="00AD5500" w:rsidP="00AD55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>Factorial</w:t>
      </w:r>
    </w:p>
    <w:p w14:paraId="7C7B4D69" w14:textId="3645DD23" w:rsidR="00AD5500" w:rsidRPr="00AD5500" w:rsidRDefault="00AD5500" w:rsidP="00AD55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 </w:t>
      </w:r>
      <w:proofErr w:type="spellStart"/>
      <w:r w:rsidRPr="00AD5500">
        <w:rPr>
          <w:rFonts w:asciiTheme="minorHAnsi" w:hAnsiTheme="minorHAnsi" w:cstheme="minorHAnsi"/>
        </w:rPr>
        <w:t>isPrime</w:t>
      </w:r>
      <w:proofErr w:type="spellEnd"/>
    </w:p>
    <w:p w14:paraId="5F4C010D" w14:textId="77777777" w:rsidR="00AD5500" w:rsidRPr="00AD5500" w:rsidRDefault="00AD5500" w:rsidP="00AD55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AD5500">
        <w:rPr>
          <w:rFonts w:asciiTheme="minorHAnsi" w:hAnsiTheme="minorHAnsi" w:cstheme="minorHAnsi"/>
        </w:rPr>
        <w:t>isPalindrome</w:t>
      </w:r>
      <w:proofErr w:type="spellEnd"/>
    </w:p>
    <w:p w14:paraId="6D2695B1" w14:textId="19F09090" w:rsidR="00AD5500" w:rsidRPr="00AD5500" w:rsidRDefault="00AD5500" w:rsidP="00AD55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 </w:t>
      </w:r>
      <w:proofErr w:type="spellStart"/>
      <w:r w:rsidRPr="00AD5500">
        <w:rPr>
          <w:rFonts w:asciiTheme="minorHAnsi" w:hAnsiTheme="minorHAnsi" w:cstheme="minorHAnsi"/>
        </w:rPr>
        <w:t>vsum</w:t>
      </w:r>
      <w:proofErr w:type="spellEnd"/>
      <w:r w:rsidRPr="00AD5500">
        <w:rPr>
          <w:rFonts w:asciiTheme="minorHAnsi" w:hAnsiTheme="minorHAnsi" w:cstheme="minorHAnsi"/>
        </w:rPr>
        <w:t xml:space="preserve">  </w:t>
      </w:r>
    </w:p>
    <w:p w14:paraId="3CE6B6CF" w14:textId="08BC621A" w:rsidR="00AD5500" w:rsidRPr="00AD5500" w:rsidRDefault="00AD5500" w:rsidP="00AD5500">
      <w:p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Functions in </w:t>
      </w:r>
      <w:proofErr w:type="spellStart"/>
      <w:r w:rsidRPr="00AD5500">
        <w:rPr>
          <w:rFonts w:asciiTheme="minorHAnsi" w:hAnsiTheme="minorHAnsi" w:cstheme="minorHAnsi"/>
        </w:rPr>
        <w:t>bit_set</w:t>
      </w:r>
      <w:proofErr w:type="spellEnd"/>
      <w:r w:rsidRPr="00AD5500">
        <w:rPr>
          <w:rFonts w:asciiTheme="minorHAnsi" w:hAnsiTheme="minorHAnsi" w:cstheme="minorHAnsi"/>
        </w:rPr>
        <w:t>-reset:</w:t>
      </w:r>
    </w:p>
    <w:p w14:paraId="21795E70" w14:textId="016EABFB" w:rsidR="00AD5500" w:rsidRPr="00AD5500" w:rsidRDefault="00AD5500" w:rsidP="00AD550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>Set</w:t>
      </w:r>
    </w:p>
    <w:p w14:paraId="0A80D2BA" w14:textId="0F0C875B" w:rsidR="00AD5500" w:rsidRPr="00AD5500" w:rsidRDefault="00AD5500" w:rsidP="00AD550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 Reset</w:t>
      </w:r>
    </w:p>
    <w:p w14:paraId="5A1E9B6D" w14:textId="14A10F0F" w:rsidR="00AD5500" w:rsidRPr="00AD5500" w:rsidRDefault="00AD5500" w:rsidP="00AD550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 Flip</w:t>
      </w:r>
    </w:p>
    <w:p w14:paraId="3CED2F38" w14:textId="35C6F20E" w:rsidR="00AD5500" w:rsidRPr="0014075F" w:rsidRDefault="00AD5500" w:rsidP="0014075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AD5500">
        <w:rPr>
          <w:rFonts w:asciiTheme="minorHAnsi" w:hAnsiTheme="minorHAnsi" w:cstheme="minorHAnsi"/>
        </w:rPr>
        <w:t xml:space="preserve"> Query</w:t>
      </w:r>
    </w:p>
    <w:p w14:paraId="6EA321B4" w14:textId="77777777" w:rsidR="00AD5500" w:rsidRPr="0014075F" w:rsidRDefault="00AD5500" w:rsidP="0014075F">
      <w:pPr>
        <w:rPr>
          <w:rFonts w:asciiTheme="minorHAnsi" w:hAnsiTheme="minorHAnsi" w:cstheme="minorHAnsi"/>
          <w:sz w:val="24"/>
          <w:szCs w:val="24"/>
        </w:rPr>
      </w:pPr>
    </w:p>
    <w:p w14:paraId="090EE2C5" w14:textId="226BA865" w:rsidR="00AD5500" w:rsidRPr="0014075F" w:rsidRDefault="00AD5500" w:rsidP="0014075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14075F">
        <w:rPr>
          <w:rFonts w:asciiTheme="minorHAnsi" w:hAnsiTheme="minorHAnsi" w:cstheme="minorHAnsi"/>
          <w:sz w:val="24"/>
          <w:szCs w:val="24"/>
        </w:rPr>
        <w:t xml:space="preserve">Generated </w:t>
      </w:r>
      <w:proofErr w:type="spellStart"/>
      <w:r w:rsidRPr="0014075F">
        <w:rPr>
          <w:rFonts w:asciiTheme="minorHAnsi" w:hAnsiTheme="minorHAnsi" w:cstheme="minorHAnsi"/>
          <w:sz w:val="24"/>
          <w:szCs w:val="24"/>
        </w:rPr>
        <w:t>Makefile</w:t>
      </w:r>
      <w:proofErr w:type="spellEnd"/>
    </w:p>
    <w:p w14:paraId="1727E9DC" w14:textId="0DE35788" w:rsidR="00AD5500" w:rsidRPr="0014075F" w:rsidRDefault="00AD5500" w:rsidP="0014075F">
      <w:pPr>
        <w:rPr>
          <w:rFonts w:asciiTheme="minorHAnsi" w:hAnsiTheme="minorHAnsi" w:cstheme="minorHAnsi"/>
          <w:sz w:val="24"/>
          <w:szCs w:val="24"/>
        </w:rPr>
      </w:pPr>
      <w:r w:rsidRPr="0014075F">
        <w:rPr>
          <w:rFonts w:asciiTheme="minorHAnsi" w:hAnsiTheme="minorHAnsi" w:cstheme="minorHAnsi"/>
          <w:sz w:val="24"/>
          <w:szCs w:val="24"/>
        </w:rPr>
        <w:t xml:space="preserve">Command to generate </w:t>
      </w:r>
      <w:proofErr w:type="spellStart"/>
      <w:r w:rsidRPr="0014075F">
        <w:rPr>
          <w:rFonts w:asciiTheme="minorHAnsi" w:hAnsiTheme="minorHAnsi" w:cstheme="minorHAnsi"/>
          <w:sz w:val="24"/>
          <w:szCs w:val="24"/>
        </w:rPr>
        <w:t>makefile</w:t>
      </w:r>
      <w:proofErr w:type="spellEnd"/>
    </w:p>
    <w:p w14:paraId="751FFD5B" w14:textId="65A1B340" w:rsidR="00AD5500" w:rsidRPr="0014075F" w:rsidRDefault="00AD5500" w:rsidP="0014075F">
      <w:pPr>
        <w:pStyle w:val="Default"/>
        <w:rPr>
          <w:rFonts w:asciiTheme="minorHAnsi" w:hAnsiTheme="minorHAnsi" w:cstheme="minorHAnsi"/>
          <w:lang w:eastAsia="en-US"/>
        </w:rPr>
      </w:pPr>
    </w:p>
    <w:p w14:paraId="67477FE5" w14:textId="6B1D3657" w:rsidR="00AD5500" w:rsidRPr="0014075F" w:rsidRDefault="00AD5500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 xml:space="preserve">Build: </w:t>
      </w:r>
      <w:proofErr w:type="spell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test.c</w:t>
      </w:r>
      <w:proofErr w:type="spellEnd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Mystring.c</w:t>
      </w:r>
      <w:proofErr w:type="spellEnd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myutils.c</w:t>
      </w:r>
      <w:proofErr w:type="spellEnd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bit_set_reset.c</w:t>
      </w:r>
      <w:proofErr w:type="spellEnd"/>
    </w:p>
    <w:p w14:paraId="2D18489B" w14:textId="212C663A" w:rsidR="00AD5500" w:rsidRPr="0014075F" w:rsidRDefault="00DC523D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       </w:t>
      </w:r>
      <w:proofErr w:type="spellStart"/>
      <w:proofErr w:type="gram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gcc</w:t>
      </w:r>
      <w:proofErr w:type="spellEnd"/>
      <w:proofErr w:type="gramEnd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test.c</w:t>
      </w:r>
      <w:proofErr w:type="spellEnd"/>
      <w:r w:rsidR="00AD5500" w:rsidRPr="0014075F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="00AD5500" w:rsidRPr="0014075F">
        <w:rPr>
          <w:rFonts w:asciiTheme="minorHAnsi" w:hAnsiTheme="minorHAnsi" w:cstheme="minorHAnsi"/>
          <w:sz w:val="24"/>
          <w:szCs w:val="24"/>
          <w:lang w:val="en-IN" w:bidi="ar-SA"/>
        </w:rPr>
        <w:t>Mystring.c</w:t>
      </w:r>
      <w:proofErr w:type="spellEnd"/>
      <w:r w:rsidR="00AD5500" w:rsidRPr="0014075F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="00AD5500" w:rsidRPr="0014075F">
        <w:rPr>
          <w:rFonts w:asciiTheme="minorHAnsi" w:hAnsiTheme="minorHAnsi" w:cstheme="minorHAnsi"/>
          <w:sz w:val="24"/>
          <w:szCs w:val="24"/>
          <w:lang w:val="en-IN" w:bidi="ar-SA"/>
        </w:rPr>
        <w:t>myutils.c</w:t>
      </w:r>
      <w:proofErr w:type="spellEnd"/>
      <w:r w:rsidR="00AD5500" w:rsidRPr="0014075F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="00AD5500" w:rsidRPr="0014075F">
        <w:rPr>
          <w:rFonts w:asciiTheme="minorHAnsi" w:hAnsiTheme="minorHAnsi" w:cstheme="minorHAnsi"/>
          <w:sz w:val="24"/>
          <w:szCs w:val="24"/>
          <w:lang w:val="en-IN" w:bidi="ar-SA"/>
        </w:rPr>
        <w:t>bit_set_reset.c</w:t>
      </w:r>
      <w:proofErr w:type="spellEnd"/>
    </w:p>
    <w:p w14:paraId="65613092" w14:textId="57EE14E0" w:rsidR="00AD5500" w:rsidRPr="0014075F" w:rsidRDefault="00AD5500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</w:p>
    <w:p w14:paraId="63A3BD73" w14:textId="66D5F07F" w:rsidR="00AD5500" w:rsidRPr="0014075F" w:rsidRDefault="00AD5500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gram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run</w:t>
      </w:r>
      <w:proofErr w:type="gramEnd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:</w:t>
      </w:r>
      <w:r w:rsidR="0014075F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./</w:t>
      </w:r>
      <w:proofErr w:type="spell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a.out</w:t>
      </w:r>
      <w:proofErr w:type="spellEnd"/>
    </w:p>
    <w:p w14:paraId="520F3C0E" w14:textId="0809B27E" w:rsidR="00AD5500" w:rsidRPr="0014075F" w:rsidRDefault="00AD5500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</w:p>
    <w:p w14:paraId="771152EA" w14:textId="4AB814A1" w:rsidR="00AD5500" w:rsidRPr="0014075F" w:rsidRDefault="00AD5500" w:rsidP="070A7902">
      <w:pPr>
        <w:autoSpaceDE w:val="0"/>
        <w:autoSpaceDN w:val="0"/>
        <w:adjustRightInd w:val="0"/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1751477D" w14:textId="6F361A3C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779C46B3" w14:textId="5B75B0D2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6F5F2ED1" w14:textId="41B261A6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3DD37AF7" w14:textId="64964AED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2040361B" w14:textId="6002AEFC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69E851AC" w14:textId="0DEBA2B0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5E395369" w14:textId="3A35AA93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68CCECE9" w14:textId="0A183F7D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0A72808A" w14:textId="3955D732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117528E5" w14:textId="14F97024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7B4EA4D9" w14:textId="17176DBC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574B83DF" w14:textId="79BF9FA7" w:rsidR="070A7902" w:rsidRDefault="070A7902" w:rsidP="070A7902">
      <w:pPr>
        <w:ind w:firstLine="0"/>
        <w:rPr>
          <w:rFonts w:asciiTheme="minorHAnsi" w:hAnsiTheme="minorHAnsi" w:cstheme="minorBidi"/>
          <w:sz w:val="24"/>
          <w:szCs w:val="24"/>
          <w:lang w:val="en-IN" w:bidi="ar-SA"/>
        </w:rPr>
      </w:pPr>
    </w:p>
    <w:p w14:paraId="12FC51BD" w14:textId="2E7D1260" w:rsidR="00AD5500" w:rsidRPr="0014075F" w:rsidRDefault="00AD5500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</w:p>
    <w:p w14:paraId="0F36B0EA" w14:textId="0E502426" w:rsidR="00AD5500" w:rsidRPr="0014075F" w:rsidRDefault="000E26A0" w:rsidP="0014075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IN" w:bidi="ar-SA"/>
        </w:rPr>
      </w:pPr>
      <w:r>
        <w:rPr>
          <w:rFonts w:asciiTheme="minorHAnsi" w:hAnsiTheme="minorHAnsi" w:cstheme="minorHAnsi"/>
          <w:sz w:val="24"/>
          <w:szCs w:val="24"/>
          <w:lang w:val="en-IN" w:bidi="ar-SA"/>
        </w:rPr>
        <w:t>Static library generation</w:t>
      </w:r>
    </w:p>
    <w:p w14:paraId="2C21724B" w14:textId="44A34897" w:rsidR="00AD5500" w:rsidRPr="0014075F" w:rsidRDefault="000E26A0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           </w:t>
      </w:r>
      <w:r w:rsidR="00AD5500" w:rsidRPr="0014075F">
        <w:rPr>
          <w:rFonts w:asciiTheme="minorHAnsi" w:hAnsiTheme="minorHAnsi" w:cstheme="minorHAnsi"/>
          <w:sz w:val="24"/>
          <w:szCs w:val="24"/>
          <w:lang w:val="en-IN" w:bidi="ar-SA"/>
        </w:rPr>
        <w:t>Commands to generate static library file are as follows:</w:t>
      </w:r>
    </w:p>
    <w:p w14:paraId="50AF1186" w14:textId="77777777" w:rsidR="00AD5500" w:rsidRPr="0014075F" w:rsidRDefault="00AD5500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color w:val="000000"/>
          <w:sz w:val="24"/>
          <w:szCs w:val="24"/>
          <w:lang w:val="en-IN" w:bidi="ar-SA"/>
        </w:rPr>
      </w:pPr>
    </w:p>
    <w:p w14:paraId="4F9D574A" w14:textId="77777777" w:rsidR="00AD5500" w:rsidRPr="0014075F" w:rsidRDefault="00AD5500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color w:val="000000"/>
          <w:sz w:val="24"/>
          <w:szCs w:val="24"/>
          <w:lang w:val="en-IN" w:bidi="ar-SA"/>
        </w:rPr>
      </w:pPr>
    </w:p>
    <w:p w14:paraId="622A905E" w14:textId="1B8C30DE" w:rsidR="00AD5500" w:rsidRPr="0014075F" w:rsidRDefault="000E26A0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IN" w:bidi="ar-SA"/>
        </w:rPr>
        <w:t>g</w:t>
      </w:r>
      <w:r w:rsidR="00AD5500" w:rsidRPr="0014075F">
        <w:rPr>
          <w:rFonts w:asciiTheme="minorHAnsi" w:hAnsiTheme="minorHAnsi" w:cstheme="minorHAnsi"/>
          <w:sz w:val="24"/>
          <w:szCs w:val="24"/>
          <w:lang w:val="en-IN" w:bidi="ar-SA"/>
        </w:rPr>
        <w:t>cc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IN" w:bidi="ar-SA"/>
        </w:rPr>
        <w:t>filename</w:t>
      </w:r>
      <w:r w:rsidR="00AD5500" w:rsidRPr="0014075F">
        <w:rPr>
          <w:rFonts w:asciiTheme="minorHAnsi" w:hAnsiTheme="minorHAnsi" w:cstheme="minorHAnsi"/>
          <w:sz w:val="24"/>
          <w:szCs w:val="24"/>
          <w:lang w:val="en-IN" w:bidi="ar-SA"/>
        </w:rPr>
        <w:t>.c</w:t>
      </w:r>
      <w:proofErr w:type="spellEnd"/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="00AD5500" w:rsidRPr="0014075F">
        <w:rPr>
          <w:rFonts w:asciiTheme="minorHAnsi" w:hAnsiTheme="minorHAnsi" w:cstheme="minorHAnsi"/>
          <w:sz w:val="24"/>
          <w:szCs w:val="24"/>
          <w:lang w:val="en-IN" w:bidi="ar-SA"/>
        </w:rPr>
        <w:t>-c</w:t>
      </w:r>
    </w:p>
    <w:p w14:paraId="15F141DD" w14:textId="5A5583D8" w:rsidR="00AD5500" w:rsidRPr="0014075F" w:rsidRDefault="00AD5500" w:rsidP="0014075F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gcc</w:t>
      </w:r>
      <w:proofErr w:type="spellEnd"/>
      <w:proofErr w:type="gramEnd"/>
      <w:r w:rsid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="000E26A0">
        <w:rPr>
          <w:rFonts w:asciiTheme="minorHAnsi" w:hAnsiTheme="minorHAnsi" w:cstheme="minorHAnsi"/>
          <w:sz w:val="24"/>
          <w:szCs w:val="24"/>
          <w:lang w:val="en-IN" w:bidi="ar-SA"/>
        </w:rPr>
        <w:t>filename</w:t>
      </w:r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.c</w:t>
      </w:r>
      <w:proofErr w:type="spellEnd"/>
      <w:r w:rsid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-c</w:t>
      </w:r>
    </w:p>
    <w:p w14:paraId="50BE9419" w14:textId="7549530E" w:rsidR="00AD5500" w:rsidRDefault="00AD5500" w:rsidP="000E26A0">
      <w:pPr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a</w:t>
      </w:r>
      <w:r w:rsidR="000E26A0">
        <w:rPr>
          <w:rFonts w:asciiTheme="minorHAnsi" w:hAnsiTheme="minorHAnsi" w:cstheme="minorHAnsi"/>
          <w:sz w:val="24"/>
          <w:szCs w:val="24"/>
          <w:lang w:val="en-IN" w:bidi="ar-SA"/>
        </w:rPr>
        <w:t>r</w:t>
      </w:r>
      <w:proofErr w:type="spellEnd"/>
      <w:proofErr w:type="gramEnd"/>
      <w:r w:rsid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rc</w:t>
      </w:r>
      <w:proofErr w:type="spellEnd"/>
      <w:r w:rsid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libsimple.a</w:t>
      </w:r>
      <w:proofErr w:type="spellEnd"/>
      <w:r w:rsid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="000E26A0">
        <w:rPr>
          <w:rFonts w:asciiTheme="minorHAnsi" w:hAnsiTheme="minorHAnsi" w:cstheme="minorHAnsi"/>
          <w:sz w:val="24"/>
          <w:szCs w:val="24"/>
          <w:lang w:val="en-IN" w:bidi="ar-SA"/>
        </w:rPr>
        <w:t>fiename</w:t>
      </w:r>
      <w:r w:rsidRPr="0014075F">
        <w:rPr>
          <w:rFonts w:asciiTheme="minorHAnsi" w:hAnsiTheme="minorHAnsi" w:cstheme="minorHAnsi"/>
          <w:sz w:val="24"/>
          <w:szCs w:val="24"/>
          <w:lang w:val="en-IN" w:bidi="ar-SA"/>
        </w:rPr>
        <w:t>.o</w:t>
      </w:r>
      <w:proofErr w:type="spellEnd"/>
    </w:p>
    <w:p w14:paraId="1904434A" w14:textId="3B0AF8AA" w:rsidR="000E26A0" w:rsidRDefault="000E26A0" w:rsidP="000E26A0">
      <w:pPr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</w:p>
    <w:p w14:paraId="33A8B0CB" w14:textId="77777777" w:rsidR="000E26A0" w:rsidRPr="000E26A0" w:rsidRDefault="000E26A0" w:rsidP="000E26A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4"/>
          <w:szCs w:val="24"/>
          <w:lang w:val="en-IN" w:bidi="ar-SA"/>
        </w:rPr>
      </w:pPr>
    </w:p>
    <w:p w14:paraId="69931D4E" w14:textId="0FFFAE5E" w:rsidR="000E26A0" w:rsidRPr="000E26A0" w:rsidRDefault="000E26A0" w:rsidP="000E26A0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gcc</w:t>
      </w:r>
      <w:proofErr w:type="spellEnd"/>
      <w:proofErr w:type="gramEnd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test.c</w:t>
      </w:r>
      <w:proofErr w:type="spellEnd"/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-c</w:t>
      </w:r>
    </w:p>
    <w:p w14:paraId="4BD83711" w14:textId="74C94D28" w:rsidR="000E26A0" w:rsidRPr="000E26A0" w:rsidRDefault="000E26A0" w:rsidP="000E26A0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gcc</w:t>
      </w:r>
      <w:proofErr w:type="spellEnd"/>
      <w:proofErr w:type="gramEnd"/>
      <w:r w:rsidR="00DC523D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</w:t>
      </w:r>
      <w:proofErr w:type="spell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L.test.o</w:t>
      </w:r>
      <w:proofErr w:type="spellEnd"/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-o filename.out</w:t>
      </w:r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</w:t>
      </w:r>
      <w:proofErr w:type="spell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lsimple</w:t>
      </w:r>
      <w:proofErr w:type="spellEnd"/>
    </w:p>
    <w:p w14:paraId="2EF261B5" w14:textId="306A64AA" w:rsidR="000E26A0" w:rsidRPr="000E26A0" w:rsidRDefault="000E26A0" w:rsidP="000E26A0">
      <w:pPr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gcc</w:t>
      </w:r>
      <w:proofErr w:type="spellEnd"/>
      <w:proofErr w:type="gramEnd"/>
      <w:r w:rsidR="00DC523D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</w:t>
      </w:r>
      <w:proofErr w:type="spell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L.test.o</w:t>
      </w:r>
      <w:proofErr w:type="spellEnd"/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-o filename.out</w:t>
      </w:r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–</w:t>
      </w:r>
      <w:proofErr w:type="spellStart"/>
      <w:r>
        <w:rPr>
          <w:rFonts w:asciiTheme="minorHAnsi" w:hAnsiTheme="minorHAnsi" w:cstheme="minorHAnsi"/>
          <w:sz w:val="24"/>
          <w:szCs w:val="24"/>
          <w:lang w:val="en-IN" w:bidi="ar-SA"/>
        </w:rPr>
        <w:t>lsimple</w:t>
      </w:r>
      <w:proofErr w:type="spellEnd"/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-static</w:t>
      </w:r>
    </w:p>
    <w:p w14:paraId="4FB9DBC7" w14:textId="196874D9" w:rsidR="000E26A0" w:rsidRPr="000E26A0" w:rsidRDefault="000E26A0" w:rsidP="000E26A0">
      <w:pPr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</w:p>
    <w:p w14:paraId="5757593C" w14:textId="27598C3D" w:rsidR="000E26A0" w:rsidRPr="000E26A0" w:rsidRDefault="000E26A0" w:rsidP="000E26A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IN" w:bidi="ar-SA"/>
        </w:rPr>
      </w:pPr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Dynamic library generation</w:t>
      </w:r>
    </w:p>
    <w:p w14:paraId="1929BF6D" w14:textId="6530290B" w:rsidR="000E26A0" w:rsidRDefault="000E26A0" w:rsidP="000E26A0">
      <w:pPr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r>
        <w:rPr>
          <w:rFonts w:asciiTheme="minorHAnsi" w:hAnsiTheme="minorHAnsi" w:cstheme="minorHAnsi"/>
          <w:sz w:val="24"/>
          <w:szCs w:val="24"/>
          <w:lang w:val="en-IN" w:bidi="ar-SA"/>
        </w:rPr>
        <w:t xml:space="preserve">             Commands to generate Dynamic library are as follows:</w:t>
      </w:r>
    </w:p>
    <w:p w14:paraId="227F282D" w14:textId="77777777" w:rsidR="000E26A0" w:rsidRPr="000E26A0" w:rsidRDefault="000E26A0" w:rsidP="000E26A0">
      <w:pPr>
        <w:pStyle w:val="Default"/>
        <w:rPr>
          <w:rFonts w:ascii="Consolas" w:hAnsi="Consolas" w:cs="Consolas"/>
          <w:lang w:eastAsia="en-US"/>
        </w:rPr>
      </w:pPr>
      <w:r>
        <w:rPr>
          <w:rFonts w:asciiTheme="minorHAnsi" w:hAnsiTheme="minorHAnsi" w:cstheme="minorHAnsi"/>
        </w:rPr>
        <w:t xml:space="preserve">         </w:t>
      </w:r>
    </w:p>
    <w:p w14:paraId="0334FB07" w14:textId="780D8A8B" w:rsidR="000E26A0" w:rsidRPr="000E26A0" w:rsidRDefault="000E26A0" w:rsidP="000E26A0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gcc</w:t>
      </w:r>
      <w:proofErr w:type="spellEnd"/>
      <w:proofErr w:type="gramEnd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filename.c</w:t>
      </w:r>
      <w:proofErr w:type="spellEnd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-c</w:t>
      </w:r>
    </w:p>
    <w:p w14:paraId="228EE342" w14:textId="7A032823" w:rsidR="000E26A0" w:rsidRPr="000E26A0" w:rsidRDefault="000E26A0" w:rsidP="000E26A0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gcc</w:t>
      </w:r>
      <w:proofErr w:type="spellEnd"/>
      <w:proofErr w:type="gramEnd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filename.c</w:t>
      </w:r>
      <w:proofErr w:type="spellEnd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-c</w:t>
      </w:r>
    </w:p>
    <w:p w14:paraId="5EB118CB" w14:textId="2C962B00" w:rsidR="000E26A0" w:rsidRPr="000E26A0" w:rsidRDefault="000E26A0" w:rsidP="000E26A0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gcc</w:t>
      </w:r>
      <w:proofErr w:type="spellEnd"/>
      <w:proofErr w:type="gramEnd"/>
      <w:r w:rsidR="00DC523D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-shared-o libsample.so </w:t>
      </w:r>
      <w:proofErr w:type="spell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filename.os</w:t>
      </w:r>
      <w:proofErr w:type="spellEnd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filename.o</w:t>
      </w:r>
      <w:proofErr w:type="spellEnd"/>
    </w:p>
    <w:p w14:paraId="39B91DCE" w14:textId="77777777" w:rsidR="000E26A0" w:rsidRPr="000E26A0" w:rsidRDefault="000E26A0" w:rsidP="000E26A0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</w:p>
    <w:p w14:paraId="4B110EF8" w14:textId="402A25A8" w:rsidR="000E26A0" w:rsidRPr="000E26A0" w:rsidRDefault="000E26A0" w:rsidP="000E26A0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gcc</w:t>
      </w:r>
      <w:proofErr w:type="spellEnd"/>
      <w:proofErr w:type="gramEnd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proofErr w:type="spell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test.c</w:t>
      </w:r>
      <w:proofErr w:type="spellEnd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-c</w:t>
      </w:r>
    </w:p>
    <w:p w14:paraId="68781729" w14:textId="05C6D9F3" w:rsidR="000E26A0" w:rsidRPr="000E26A0" w:rsidRDefault="000E26A0" w:rsidP="000E26A0">
      <w:pPr>
        <w:autoSpaceDE w:val="0"/>
        <w:autoSpaceDN w:val="0"/>
        <w:adjustRightInd w:val="0"/>
        <w:ind w:firstLine="0"/>
        <w:rPr>
          <w:rFonts w:asciiTheme="minorHAnsi" w:hAnsiTheme="minorHAnsi" w:cstheme="minorHAnsi"/>
          <w:sz w:val="24"/>
          <w:szCs w:val="24"/>
          <w:lang w:val="en-IN" w:bidi="ar-SA"/>
        </w:rPr>
      </w:pPr>
      <w:proofErr w:type="spellStart"/>
      <w:proofErr w:type="gram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gcc</w:t>
      </w:r>
      <w:proofErr w:type="spellEnd"/>
      <w:proofErr w:type="gramEnd"/>
      <w:r w:rsidR="00DC523D">
        <w:rPr>
          <w:rFonts w:asciiTheme="minorHAnsi" w:hAnsiTheme="minorHAnsi" w:cstheme="minorHAnsi"/>
          <w:sz w:val="24"/>
          <w:szCs w:val="24"/>
          <w:lang w:val="en-IN" w:bidi="ar-SA"/>
        </w:rPr>
        <w:t xml:space="preserve"> </w:t>
      </w:r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</w:t>
      </w:r>
      <w:proofErr w:type="spell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L.test.o</w:t>
      </w:r>
      <w:proofErr w:type="spellEnd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-o d1.out-lsample</w:t>
      </w:r>
    </w:p>
    <w:p w14:paraId="03A375B3" w14:textId="621D5C48" w:rsidR="000E26A0" w:rsidRPr="000E26A0" w:rsidRDefault="000E26A0" w:rsidP="000E26A0">
      <w:pPr>
        <w:ind w:firstLine="0"/>
        <w:rPr>
          <w:rFonts w:asciiTheme="minorHAnsi" w:hAnsiTheme="minorHAnsi" w:cstheme="minorHAnsi"/>
          <w:sz w:val="24"/>
          <w:szCs w:val="24"/>
        </w:rPr>
      </w:pPr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LD_LIBRARY_PATH=</w:t>
      </w:r>
      <w:proofErr w:type="gramStart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..</w:t>
      </w:r>
      <w:proofErr w:type="gramEnd"/>
      <w:r w:rsidRPr="000E26A0">
        <w:rPr>
          <w:rFonts w:asciiTheme="minorHAnsi" w:hAnsiTheme="minorHAnsi" w:cstheme="minorHAnsi"/>
          <w:sz w:val="24"/>
          <w:szCs w:val="24"/>
          <w:lang w:val="en-IN" w:bidi="ar-SA"/>
        </w:rPr>
        <w:t>/d1.out</w:t>
      </w:r>
    </w:p>
    <w:p w14:paraId="50CDC64E" w14:textId="596714D9" w:rsidR="00AD5500" w:rsidRPr="0014075F" w:rsidRDefault="00AD5500" w:rsidP="00AD5500">
      <w:pPr>
        <w:rPr>
          <w:rFonts w:asciiTheme="minorHAnsi" w:hAnsiTheme="minorHAnsi" w:cstheme="minorHAnsi"/>
          <w:sz w:val="24"/>
          <w:szCs w:val="24"/>
        </w:rPr>
      </w:pPr>
    </w:p>
    <w:p w14:paraId="6297BDCB" w14:textId="77777777" w:rsidR="00AD5500" w:rsidRPr="0014075F" w:rsidRDefault="00AD5500" w:rsidP="00AD5500">
      <w:pPr>
        <w:rPr>
          <w:rFonts w:asciiTheme="minorHAnsi" w:hAnsiTheme="minorHAnsi" w:cstheme="minorHAnsi"/>
          <w:sz w:val="24"/>
          <w:szCs w:val="24"/>
        </w:rPr>
      </w:pPr>
    </w:p>
    <w:p w14:paraId="6FD9A9D5" w14:textId="0784DFED" w:rsidR="00AD5500" w:rsidRPr="0014075F" w:rsidRDefault="00AD5500" w:rsidP="00AD5500">
      <w:pPr>
        <w:rPr>
          <w:rFonts w:asciiTheme="minorHAnsi" w:hAnsiTheme="minorHAnsi" w:cstheme="minorHAnsi"/>
          <w:sz w:val="24"/>
          <w:szCs w:val="24"/>
        </w:rPr>
      </w:pPr>
    </w:p>
    <w:p w14:paraId="0F8F3EC6" w14:textId="77777777" w:rsidR="00AD5500" w:rsidRPr="0014075F" w:rsidRDefault="00AD5500" w:rsidP="00AD5500">
      <w:pPr>
        <w:rPr>
          <w:rFonts w:asciiTheme="minorHAnsi" w:hAnsiTheme="minorHAnsi" w:cstheme="minorHAnsi"/>
          <w:sz w:val="24"/>
          <w:szCs w:val="24"/>
        </w:rPr>
      </w:pPr>
    </w:p>
    <w:p w14:paraId="43FAAB63" w14:textId="5DF471F1" w:rsidR="00185353" w:rsidRPr="00AD5500" w:rsidRDefault="00185353" w:rsidP="00AD5500">
      <w:pPr>
        <w:ind w:left="1815" w:firstLine="0"/>
        <w:rPr>
          <w:rFonts w:asciiTheme="minorHAnsi" w:hAnsiTheme="minorHAnsi" w:cstheme="minorHAnsi"/>
        </w:rPr>
      </w:pPr>
    </w:p>
    <w:p w14:paraId="19117100" w14:textId="34D07481" w:rsidR="00545DDC" w:rsidRPr="00AD5500" w:rsidRDefault="00545DDC" w:rsidP="00545DDC">
      <w:pPr>
        <w:rPr>
          <w:rFonts w:asciiTheme="minorHAnsi" w:hAnsiTheme="minorHAnsi" w:cstheme="minorHAnsi"/>
        </w:rPr>
      </w:pPr>
    </w:p>
    <w:p w14:paraId="3C1259D2" w14:textId="70A96495" w:rsidR="00545DDC" w:rsidRPr="00AD5500" w:rsidRDefault="00545DDC" w:rsidP="07C1128D">
      <w:pPr>
        <w:jc w:val="center"/>
        <w:rPr>
          <w:rFonts w:asciiTheme="minorHAnsi" w:hAnsiTheme="minorHAnsi" w:cstheme="minorBidi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1DCBACC4" wp14:editId="1CB29500">
            <wp:extent cx="4572000" cy="3095625"/>
            <wp:effectExtent l="0" t="0" r="0" b="0"/>
            <wp:docPr id="1498615328" name="Picture 149861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8598" w14:textId="71BC9078" w:rsidR="00545DDC" w:rsidRPr="00AD5500" w:rsidRDefault="00545DDC" w:rsidP="07C1128D">
      <w:pPr>
        <w:jc w:val="center"/>
        <w:rPr>
          <w:rFonts w:asciiTheme="minorHAnsi" w:hAnsiTheme="minorHAnsi" w:cstheme="minorBidi"/>
        </w:rPr>
      </w:pPr>
    </w:p>
    <w:p w14:paraId="69FF341E" w14:textId="064EE43D" w:rsidR="00545DDC" w:rsidRPr="00AD5500" w:rsidRDefault="07C1128D" w:rsidP="07C1128D">
      <w:pPr>
        <w:jc w:val="center"/>
        <w:rPr>
          <w:rFonts w:asciiTheme="minorHAnsi" w:hAnsiTheme="minorHAnsi" w:cstheme="minorBidi"/>
        </w:rPr>
      </w:pPr>
      <w:r w:rsidRPr="07C1128D">
        <w:rPr>
          <w:rFonts w:asciiTheme="minorHAnsi" w:hAnsiTheme="minorHAnsi" w:cstheme="minorBidi"/>
        </w:rPr>
        <w:t>Fig1: Output for the program</w:t>
      </w:r>
    </w:p>
    <w:p w14:paraId="32BFCE04" w14:textId="0EC27449" w:rsidR="00545DDC" w:rsidRPr="00AD5500" w:rsidRDefault="00545DDC" w:rsidP="00545DDC">
      <w:pPr>
        <w:rPr>
          <w:rFonts w:asciiTheme="minorHAnsi" w:hAnsiTheme="minorHAnsi" w:cstheme="minorHAnsi"/>
        </w:rPr>
      </w:pPr>
    </w:p>
    <w:p w14:paraId="54F3CD8A" w14:textId="7464D770" w:rsidR="00545DDC" w:rsidRPr="00AD5500" w:rsidRDefault="00545DDC" w:rsidP="00545DDC">
      <w:pPr>
        <w:rPr>
          <w:rFonts w:asciiTheme="minorHAnsi" w:hAnsiTheme="minorHAnsi" w:cstheme="minorHAnsi"/>
        </w:rPr>
      </w:pPr>
    </w:p>
    <w:p w14:paraId="5BA9D0EF" w14:textId="3ECAFC0B" w:rsidR="00545DDC" w:rsidRPr="00AD5500" w:rsidRDefault="00545DDC" w:rsidP="00545DDC">
      <w:pPr>
        <w:rPr>
          <w:rFonts w:asciiTheme="minorHAnsi" w:hAnsiTheme="minorHAnsi" w:cstheme="minorHAnsi"/>
        </w:rPr>
      </w:pPr>
    </w:p>
    <w:p w14:paraId="0C341641" w14:textId="3C7CD96A" w:rsidR="00545DDC" w:rsidRPr="00AD5500" w:rsidRDefault="00545DDC" w:rsidP="00545DDC">
      <w:pPr>
        <w:rPr>
          <w:rFonts w:asciiTheme="minorHAnsi" w:hAnsiTheme="minorHAnsi" w:cstheme="minorHAnsi"/>
        </w:rPr>
      </w:pPr>
    </w:p>
    <w:p w14:paraId="1CAD880F" w14:textId="400AC344" w:rsidR="00545DDC" w:rsidRPr="00AD5500" w:rsidRDefault="00545DDC" w:rsidP="00545DDC">
      <w:pPr>
        <w:rPr>
          <w:rFonts w:asciiTheme="minorHAnsi" w:hAnsiTheme="minorHAnsi" w:cstheme="minorHAnsi"/>
        </w:rPr>
      </w:pPr>
    </w:p>
    <w:p w14:paraId="77F1EAAE" w14:textId="25ED95CE" w:rsidR="00545DDC" w:rsidRPr="00AD5500" w:rsidRDefault="00545DDC" w:rsidP="00545DDC">
      <w:pPr>
        <w:rPr>
          <w:rFonts w:asciiTheme="minorHAnsi" w:hAnsiTheme="minorHAnsi" w:cstheme="minorHAnsi"/>
        </w:rPr>
      </w:pPr>
    </w:p>
    <w:p w14:paraId="2698CF69" w14:textId="06347C39" w:rsidR="00545DDC" w:rsidRPr="00AD5500" w:rsidRDefault="00545DDC" w:rsidP="00545DDC">
      <w:pPr>
        <w:rPr>
          <w:rFonts w:asciiTheme="minorHAnsi" w:hAnsiTheme="minorHAnsi" w:cstheme="minorHAnsi"/>
        </w:rPr>
      </w:pPr>
    </w:p>
    <w:p w14:paraId="268E5307" w14:textId="77777777" w:rsidR="00545DDC" w:rsidRPr="00AD5500" w:rsidRDefault="00545DDC" w:rsidP="00545DDC">
      <w:pPr>
        <w:rPr>
          <w:rFonts w:asciiTheme="minorHAnsi" w:hAnsiTheme="minorHAnsi" w:cstheme="minorHAnsi"/>
        </w:rPr>
      </w:pPr>
    </w:p>
    <w:p w14:paraId="523D9236" w14:textId="672E14D7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4C01F582" w14:textId="770C8702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433158FB" w14:textId="50686944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536FAAC7" w14:textId="2DDD4188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2F32BE6A" w14:textId="54A98030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0A14BB8C" w14:textId="37996FEA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0249BDA6" w14:textId="28EDD9D0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67BE69EB" w14:textId="6670FA92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69336959" w14:textId="67D953D9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66207640" w14:textId="0E5E6ACA" w:rsidR="070A7902" w:rsidRDefault="070A7902" w:rsidP="070A7902">
      <w:pPr>
        <w:pStyle w:val="Heading2"/>
        <w:rPr>
          <w:rFonts w:asciiTheme="minorHAnsi" w:hAnsiTheme="minorHAnsi" w:cstheme="minorBidi"/>
          <w:b/>
          <w:bCs/>
        </w:rPr>
      </w:pPr>
    </w:p>
    <w:p w14:paraId="3A8E7DEA" w14:textId="56D1C6C8" w:rsidR="009E199F" w:rsidRPr="00AD5500" w:rsidRDefault="72B1F55C" w:rsidP="72B1F55C">
      <w:pPr>
        <w:rPr>
          <w:rFonts w:asciiTheme="minorHAnsi" w:hAnsiTheme="minorHAnsi" w:cstheme="minorBidi"/>
          <w:b/>
          <w:bCs/>
          <w:sz w:val="28"/>
          <w:szCs w:val="28"/>
        </w:rPr>
      </w:pPr>
      <w:r w:rsidRPr="72B1F55C">
        <w:rPr>
          <w:rFonts w:asciiTheme="minorHAnsi" w:hAnsiTheme="minorHAnsi" w:cstheme="minorBidi"/>
          <w:b/>
          <w:bCs/>
          <w:sz w:val="28"/>
          <w:szCs w:val="28"/>
        </w:rPr>
        <w:t xml:space="preserve">Activity 2- </w:t>
      </w:r>
      <w:r w:rsidRPr="72B1F55C">
        <w:rPr>
          <w:rFonts w:eastAsia="Calibri" w:cs="Calibri"/>
          <w:b/>
          <w:bCs/>
          <w:color w:val="000000" w:themeColor="text1"/>
          <w:sz w:val="28"/>
          <w:szCs w:val="28"/>
        </w:rPr>
        <w:t>System Calls and Signals</w:t>
      </w:r>
      <w:r w:rsidRPr="72B1F55C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</w:p>
    <w:p w14:paraId="1698BD01" w14:textId="4D5EB56C" w:rsidR="72B1F55C" w:rsidRDefault="72B1F55C" w:rsidP="72B1F55C">
      <w:pPr>
        <w:rPr>
          <w:rFonts w:asciiTheme="minorHAnsi" w:hAnsiTheme="minorHAnsi" w:cstheme="minorBidi"/>
        </w:rPr>
      </w:pPr>
    </w:p>
    <w:p w14:paraId="5E0EE4FF" w14:textId="1D77EBB3" w:rsidR="2288C217" w:rsidRDefault="2288C217" w:rsidP="2288C217">
      <w:pPr>
        <w:rPr>
          <w:rFonts w:asciiTheme="minorHAnsi" w:hAnsiTheme="minorHAnsi" w:cstheme="minorBidi"/>
        </w:rPr>
      </w:pPr>
      <w:r w:rsidRPr="2288C217">
        <w:rPr>
          <w:rFonts w:asciiTheme="minorHAnsi" w:hAnsiTheme="minorHAnsi" w:cstheme="minorBidi"/>
          <w:sz w:val="24"/>
          <w:szCs w:val="24"/>
        </w:rPr>
        <w:t>System calls provide interfacing between the process and the operating system.</w:t>
      </w:r>
    </w:p>
    <w:p w14:paraId="62246F7C" w14:textId="12FD5462" w:rsidR="2288C217" w:rsidRDefault="2288C217" w:rsidP="2288C217">
      <w:pPr>
        <w:rPr>
          <w:rFonts w:asciiTheme="minorHAnsi" w:hAnsiTheme="minorHAnsi" w:cstheme="minorBidi"/>
          <w:sz w:val="24"/>
          <w:szCs w:val="24"/>
        </w:rPr>
      </w:pPr>
    </w:p>
    <w:p w14:paraId="67C9B888" w14:textId="390D267F" w:rsidR="72B1F55C" w:rsidRDefault="72B1F55C" w:rsidP="72B1F55C">
      <w:pPr>
        <w:rPr>
          <w:rFonts w:asciiTheme="minorHAnsi" w:hAnsiTheme="minorHAnsi" w:cstheme="minorBidi"/>
          <w:b/>
          <w:bCs/>
          <w:sz w:val="28"/>
          <w:szCs w:val="28"/>
        </w:rPr>
      </w:pPr>
      <w:r w:rsidRPr="72B1F55C">
        <w:rPr>
          <w:rFonts w:asciiTheme="minorHAnsi" w:hAnsiTheme="minorHAnsi" w:cstheme="minorBidi"/>
          <w:b/>
          <w:bCs/>
          <w:sz w:val="24"/>
          <w:szCs w:val="24"/>
        </w:rPr>
        <w:t>Description</w:t>
      </w:r>
    </w:p>
    <w:p w14:paraId="6C6D9EAD" w14:textId="20225EC6" w:rsidR="009E199F" w:rsidRPr="00AD5500" w:rsidRDefault="009E199F" w:rsidP="070A7902">
      <w:pPr>
        <w:rPr>
          <w:rFonts w:asciiTheme="minorHAnsi" w:hAnsiTheme="minorHAnsi" w:cstheme="minorBidi"/>
        </w:rPr>
      </w:pPr>
    </w:p>
    <w:p w14:paraId="6328B8E0" w14:textId="172ADADE" w:rsidR="009E199F" w:rsidRPr="00AD5500" w:rsidRDefault="070A7902" w:rsidP="070A7902">
      <w:pPr>
        <w:ind w:firstLine="0"/>
        <w:rPr>
          <w:rFonts w:eastAsia="Calibri" w:cs="Calibri"/>
          <w:color w:val="000000" w:themeColor="text1"/>
          <w:sz w:val="24"/>
          <w:szCs w:val="24"/>
        </w:rPr>
      </w:pPr>
      <w:r w:rsidRPr="070A7902">
        <w:rPr>
          <w:rFonts w:eastAsia="Calibri" w:cs="Calibri"/>
          <w:color w:val="000000" w:themeColor="text1"/>
          <w:sz w:val="24"/>
          <w:szCs w:val="24"/>
        </w:rPr>
        <w:t xml:space="preserve">1. Write a program to copy one file contents to other using open, read, </w:t>
      </w:r>
      <w:proofErr w:type="gramStart"/>
      <w:r w:rsidRPr="070A7902">
        <w:rPr>
          <w:rFonts w:eastAsia="Calibri" w:cs="Calibri"/>
          <w:color w:val="000000" w:themeColor="text1"/>
          <w:sz w:val="24"/>
          <w:szCs w:val="24"/>
        </w:rPr>
        <w:t>write</w:t>
      </w:r>
      <w:proofErr w:type="gramEnd"/>
      <w:r w:rsidRPr="070A7902">
        <w:rPr>
          <w:rFonts w:eastAsia="Calibri" w:cs="Calibri"/>
          <w:color w:val="000000" w:themeColor="text1"/>
          <w:sz w:val="24"/>
          <w:szCs w:val="24"/>
        </w:rPr>
        <w:t xml:space="preserve">, close system calls (like </w:t>
      </w:r>
      <w:proofErr w:type="spellStart"/>
      <w:r w:rsidRPr="070A7902">
        <w:rPr>
          <w:rFonts w:eastAsia="Calibri" w:cs="Calibri"/>
          <w:color w:val="000000" w:themeColor="text1"/>
          <w:sz w:val="24"/>
          <w:szCs w:val="24"/>
        </w:rPr>
        <w:t>cp</w:t>
      </w:r>
      <w:proofErr w:type="spellEnd"/>
      <w:r w:rsidRPr="070A7902">
        <w:rPr>
          <w:rFonts w:eastAsia="Calibri" w:cs="Calibri"/>
          <w:color w:val="000000" w:themeColor="text1"/>
          <w:sz w:val="24"/>
          <w:szCs w:val="24"/>
        </w:rPr>
        <w:t xml:space="preserve"> command, which takes source, destination files as </w:t>
      </w:r>
      <w:proofErr w:type="spellStart"/>
      <w:r w:rsidRPr="070A7902">
        <w:rPr>
          <w:rFonts w:eastAsia="Calibri" w:cs="Calibri"/>
          <w:color w:val="000000" w:themeColor="text1"/>
          <w:sz w:val="24"/>
          <w:szCs w:val="24"/>
        </w:rPr>
        <w:t>cmd</w:t>
      </w:r>
      <w:proofErr w:type="spellEnd"/>
      <w:r w:rsidRPr="070A7902">
        <w:rPr>
          <w:rFonts w:eastAsia="Calibri" w:cs="Calibri"/>
          <w:color w:val="000000" w:themeColor="text1"/>
          <w:sz w:val="24"/>
          <w:szCs w:val="24"/>
        </w:rPr>
        <w:t xml:space="preserve"> line </w:t>
      </w:r>
      <w:proofErr w:type="spellStart"/>
      <w:r w:rsidRPr="070A7902">
        <w:rPr>
          <w:rFonts w:eastAsia="Calibri" w:cs="Calibri"/>
          <w:color w:val="000000" w:themeColor="text1"/>
          <w:sz w:val="24"/>
          <w:szCs w:val="24"/>
        </w:rPr>
        <w:t>args</w:t>
      </w:r>
      <w:proofErr w:type="spellEnd"/>
      <w:r w:rsidRPr="070A7902">
        <w:rPr>
          <w:rFonts w:eastAsia="Calibri" w:cs="Calibri"/>
          <w:color w:val="000000" w:themeColor="text1"/>
          <w:sz w:val="24"/>
          <w:szCs w:val="24"/>
        </w:rPr>
        <w:t>).</w:t>
      </w:r>
    </w:p>
    <w:p w14:paraId="314DE704" w14:textId="197312F4" w:rsidR="070A7902" w:rsidRDefault="070A7902" w:rsidP="070A7902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08660E1C" w14:textId="1A0B6DEB" w:rsidR="070A7902" w:rsidRDefault="070A7902" w:rsidP="070A7902">
      <w:pPr>
        <w:pStyle w:val="ListParagraph"/>
        <w:numPr>
          <w:ilvl w:val="0"/>
          <w:numId w:val="4"/>
        </w:numPr>
        <w:rPr>
          <w:rFonts w:eastAsia="Calibri" w:cs="Calibri"/>
          <w:color w:val="000000" w:themeColor="text1"/>
          <w:sz w:val="24"/>
          <w:szCs w:val="24"/>
        </w:rPr>
      </w:pPr>
      <w:r w:rsidRPr="070A7902">
        <w:rPr>
          <w:rFonts w:eastAsia="Calibri" w:cs="Calibri"/>
          <w:color w:val="000000" w:themeColor="text1"/>
          <w:sz w:val="24"/>
          <w:szCs w:val="24"/>
        </w:rPr>
        <w:t>Open: Used to open the file for reading or writing.</w:t>
      </w:r>
    </w:p>
    <w:p w14:paraId="0219F3A9" w14:textId="1B1B08F3" w:rsidR="070A7902" w:rsidRDefault="070A7902" w:rsidP="070A7902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6211A05A" w14:textId="2B31209F" w:rsidR="070A7902" w:rsidRDefault="070A7902" w:rsidP="070A7902">
      <w:pPr>
        <w:pStyle w:val="ListParagraph"/>
        <w:numPr>
          <w:ilvl w:val="0"/>
          <w:numId w:val="4"/>
        </w:numPr>
        <w:rPr>
          <w:rFonts w:eastAsia="Calibri" w:cs="Calibri"/>
          <w:color w:val="000000" w:themeColor="text1"/>
          <w:sz w:val="24"/>
          <w:szCs w:val="24"/>
        </w:rPr>
      </w:pPr>
      <w:r w:rsidRPr="070A7902">
        <w:rPr>
          <w:rFonts w:eastAsia="Calibri" w:cs="Calibri"/>
          <w:color w:val="000000" w:themeColor="text1"/>
          <w:sz w:val="24"/>
          <w:szCs w:val="24"/>
        </w:rPr>
        <w:t xml:space="preserve">Read: Reads </w:t>
      </w:r>
      <w:r w:rsidRPr="070A7902">
        <w:rPr>
          <w:rFonts w:eastAsia="Calibri" w:cs="Calibri"/>
          <w:color w:val="40424E"/>
          <w:sz w:val="24"/>
          <w:szCs w:val="24"/>
        </w:rPr>
        <w:t xml:space="preserve">From the file indicated by the file descriptor </w:t>
      </w:r>
      <w:proofErr w:type="spellStart"/>
      <w:r w:rsidRPr="070A7902">
        <w:rPr>
          <w:rFonts w:eastAsia="Calibri" w:cs="Calibri"/>
          <w:color w:val="40424E"/>
          <w:sz w:val="24"/>
          <w:szCs w:val="24"/>
        </w:rPr>
        <w:t>fd</w:t>
      </w:r>
      <w:proofErr w:type="spellEnd"/>
      <w:r w:rsidRPr="070A7902">
        <w:rPr>
          <w:rFonts w:eastAsia="Calibri" w:cs="Calibri"/>
          <w:color w:val="40424E"/>
          <w:sz w:val="24"/>
          <w:szCs w:val="24"/>
        </w:rPr>
        <w:t xml:space="preserve">, the </w:t>
      </w:r>
      <w:proofErr w:type="gramStart"/>
      <w:r w:rsidRPr="070A7902">
        <w:rPr>
          <w:rFonts w:eastAsia="Calibri" w:cs="Calibri"/>
          <w:color w:val="40424E"/>
          <w:sz w:val="24"/>
          <w:szCs w:val="24"/>
        </w:rPr>
        <w:t>read(</w:t>
      </w:r>
      <w:proofErr w:type="gramEnd"/>
      <w:r w:rsidRPr="070A7902">
        <w:rPr>
          <w:rFonts w:eastAsia="Calibri" w:cs="Calibri"/>
          <w:color w:val="40424E"/>
          <w:sz w:val="24"/>
          <w:szCs w:val="24"/>
        </w:rPr>
        <w:t xml:space="preserve">) function reads </w:t>
      </w:r>
      <w:proofErr w:type="spellStart"/>
      <w:r w:rsidRPr="070A7902">
        <w:rPr>
          <w:rFonts w:eastAsia="Calibri" w:cs="Calibri"/>
          <w:color w:val="40424E"/>
          <w:sz w:val="24"/>
          <w:szCs w:val="24"/>
        </w:rPr>
        <w:t>cnt</w:t>
      </w:r>
      <w:proofErr w:type="spellEnd"/>
      <w:r w:rsidRPr="070A7902">
        <w:rPr>
          <w:rFonts w:eastAsia="Calibri" w:cs="Calibri"/>
          <w:color w:val="40424E"/>
          <w:sz w:val="24"/>
          <w:szCs w:val="24"/>
        </w:rPr>
        <w:t xml:space="preserve"> bytes of input into the memory area indicated by </w:t>
      </w:r>
      <w:proofErr w:type="spellStart"/>
      <w:r w:rsidRPr="070A7902">
        <w:rPr>
          <w:rFonts w:eastAsia="Calibri" w:cs="Calibri"/>
          <w:color w:val="40424E"/>
          <w:sz w:val="24"/>
          <w:szCs w:val="24"/>
        </w:rPr>
        <w:t>buf</w:t>
      </w:r>
      <w:proofErr w:type="spellEnd"/>
      <w:r w:rsidRPr="070A7902">
        <w:rPr>
          <w:rFonts w:eastAsia="Calibri" w:cs="Calibri"/>
          <w:color w:val="40424E"/>
          <w:sz w:val="24"/>
          <w:szCs w:val="24"/>
        </w:rPr>
        <w:t xml:space="preserve">. A successful </w:t>
      </w:r>
      <w:proofErr w:type="gramStart"/>
      <w:r w:rsidRPr="070A7902">
        <w:rPr>
          <w:rFonts w:eastAsia="Calibri" w:cs="Calibri"/>
          <w:color w:val="40424E"/>
          <w:sz w:val="24"/>
          <w:szCs w:val="24"/>
        </w:rPr>
        <w:t>read(</w:t>
      </w:r>
      <w:proofErr w:type="gramEnd"/>
      <w:r w:rsidRPr="070A7902">
        <w:rPr>
          <w:rFonts w:eastAsia="Calibri" w:cs="Calibri"/>
          <w:color w:val="40424E"/>
          <w:sz w:val="24"/>
          <w:szCs w:val="24"/>
        </w:rPr>
        <w:t>) updates the access time for the file.</w:t>
      </w:r>
    </w:p>
    <w:p w14:paraId="53E37F1B" w14:textId="72F7178E" w:rsidR="070A7902" w:rsidRDefault="070A7902" w:rsidP="070A7902">
      <w:pPr>
        <w:pStyle w:val="ListParagraph"/>
        <w:numPr>
          <w:ilvl w:val="0"/>
          <w:numId w:val="16"/>
        </w:numPr>
        <w:rPr>
          <w:rFonts w:eastAsia="Calibri" w:cs="Calibri"/>
          <w:b/>
          <w:bCs/>
          <w:color w:val="40424E"/>
          <w:sz w:val="24"/>
          <w:szCs w:val="24"/>
        </w:rPr>
      </w:pPr>
      <w:r w:rsidRPr="070A7902">
        <w:rPr>
          <w:rFonts w:eastAsia="Calibri" w:cs="Calibri"/>
          <w:color w:val="40424E"/>
          <w:sz w:val="24"/>
          <w:szCs w:val="24"/>
        </w:rPr>
        <w:t xml:space="preserve"> </w:t>
      </w:r>
      <w:proofErr w:type="spellStart"/>
      <w:r w:rsidRPr="070A7902">
        <w:rPr>
          <w:rFonts w:eastAsia="Calibri" w:cs="Calibri"/>
          <w:color w:val="40424E"/>
          <w:sz w:val="24"/>
          <w:szCs w:val="24"/>
        </w:rPr>
        <w:t>fd</w:t>
      </w:r>
      <w:proofErr w:type="spellEnd"/>
      <w:r w:rsidRPr="070A7902">
        <w:rPr>
          <w:rFonts w:eastAsia="Calibri" w:cs="Calibri"/>
          <w:color w:val="40424E"/>
          <w:sz w:val="24"/>
          <w:szCs w:val="24"/>
        </w:rPr>
        <w:t>: file descriptor</w:t>
      </w:r>
    </w:p>
    <w:p w14:paraId="7455DF46" w14:textId="57823B42" w:rsidR="070A7902" w:rsidRDefault="070A7902" w:rsidP="070A7902">
      <w:pPr>
        <w:pStyle w:val="ListParagraph"/>
        <w:numPr>
          <w:ilvl w:val="0"/>
          <w:numId w:val="16"/>
        </w:numPr>
        <w:rPr>
          <w:rFonts w:eastAsia="Calibri" w:cs="Calibri"/>
          <w:b/>
          <w:bCs/>
          <w:color w:val="40424E"/>
          <w:sz w:val="24"/>
          <w:szCs w:val="24"/>
        </w:rPr>
      </w:pPr>
      <w:proofErr w:type="spellStart"/>
      <w:r w:rsidRPr="070A7902">
        <w:rPr>
          <w:rFonts w:eastAsia="Calibri" w:cs="Calibri"/>
          <w:color w:val="40424E"/>
          <w:sz w:val="24"/>
          <w:szCs w:val="24"/>
        </w:rPr>
        <w:t>buf</w:t>
      </w:r>
      <w:proofErr w:type="spellEnd"/>
      <w:r w:rsidRPr="070A7902">
        <w:rPr>
          <w:rFonts w:eastAsia="Calibri" w:cs="Calibri"/>
          <w:color w:val="40424E"/>
          <w:sz w:val="24"/>
          <w:szCs w:val="24"/>
        </w:rPr>
        <w:t>: buffer to read data from</w:t>
      </w:r>
    </w:p>
    <w:p w14:paraId="119B00E4" w14:textId="4F82EFA6" w:rsidR="070A7902" w:rsidRDefault="070A7902" w:rsidP="070A7902">
      <w:pPr>
        <w:pStyle w:val="ListParagraph"/>
        <w:numPr>
          <w:ilvl w:val="0"/>
          <w:numId w:val="16"/>
        </w:numPr>
        <w:rPr>
          <w:rFonts w:eastAsia="Calibri" w:cs="Calibri"/>
          <w:b/>
          <w:bCs/>
          <w:color w:val="40424E"/>
          <w:sz w:val="24"/>
          <w:szCs w:val="24"/>
        </w:rPr>
      </w:pPr>
      <w:proofErr w:type="spellStart"/>
      <w:r w:rsidRPr="070A7902">
        <w:rPr>
          <w:rFonts w:eastAsia="Calibri" w:cs="Calibri"/>
          <w:color w:val="40424E"/>
          <w:sz w:val="24"/>
          <w:szCs w:val="24"/>
        </w:rPr>
        <w:t>cnt</w:t>
      </w:r>
      <w:proofErr w:type="spellEnd"/>
      <w:r w:rsidRPr="070A7902">
        <w:rPr>
          <w:rFonts w:eastAsia="Calibri" w:cs="Calibri"/>
          <w:color w:val="40424E"/>
          <w:sz w:val="24"/>
          <w:szCs w:val="24"/>
        </w:rPr>
        <w:t>: length of buffer</w:t>
      </w:r>
    </w:p>
    <w:p w14:paraId="00535343" w14:textId="1C370654" w:rsidR="070A7902" w:rsidRDefault="72B1F55C" w:rsidP="72B1F55C">
      <w:pPr>
        <w:pStyle w:val="ListParagraph"/>
        <w:numPr>
          <w:ilvl w:val="0"/>
          <w:numId w:val="16"/>
        </w:numPr>
        <w:rPr>
          <w:rFonts w:eastAsia="Calibri" w:cs="Calibri"/>
          <w:b/>
          <w:bCs/>
          <w:color w:val="40424E"/>
          <w:sz w:val="25"/>
          <w:szCs w:val="25"/>
        </w:rPr>
      </w:pPr>
      <w:r w:rsidRPr="72B1F55C">
        <w:rPr>
          <w:rFonts w:eastAsia="Calibri" w:cs="Calibri"/>
          <w:color w:val="40424E"/>
          <w:sz w:val="24"/>
          <w:szCs w:val="24"/>
        </w:rPr>
        <w:t>O_RDONLY: read only, O_WRONLY: write only, O_RDWR: read and write, O_CREAT: create file if it doesn’t exist, O_EXCL: prevent creation if it already exists</w:t>
      </w:r>
    </w:p>
    <w:p w14:paraId="5AA3E567" w14:textId="371910BB" w:rsidR="070A7902" w:rsidRDefault="070A7902" w:rsidP="72B1F55C">
      <w:pPr>
        <w:ind w:firstLine="0"/>
        <w:rPr>
          <w:rFonts w:eastAsia="Calibri" w:cs="Calibri"/>
          <w:color w:val="40424E"/>
          <w:sz w:val="24"/>
          <w:szCs w:val="24"/>
        </w:rPr>
      </w:pPr>
    </w:p>
    <w:p w14:paraId="03A1E4D8" w14:textId="2F59CF12" w:rsidR="070A7902" w:rsidRDefault="070A7902" w:rsidP="070A7902">
      <w:pPr>
        <w:ind w:firstLine="0"/>
        <w:rPr>
          <w:rFonts w:eastAsia="Calibri" w:cs="Calibri"/>
          <w:color w:val="40424E"/>
          <w:sz w:val="24"/>
          <w:szCs w:val="24"/>
        </w:rPr>
      </w:pPr>
    </w:p>
    <w:p w14:paraId="57D77665" w14:textId="6AEF0EA0" w:rsidR="070A7902" w:rsidRDefault="72B1F55C" w:rsidP="72B1F55C">
      <w:pPr>
        <w:pStyle w:val="ListParagraph"/>
        <w:numPr>
          <w:ilvl w:val="0"/>
          <w:numId w:val="4"/>
        </w:numPr>
        <w:rPr>
          <w:rFonts w:eastAsia="Calibri" w:cs="Calibri"/>
          <w:color w:val="000000" w:themeColor="text1"/>
          <w:sz w:val="24"/>
          <w:szCs w:val="24"/>
        </w:rPr>
      </w:pPr>
      <w:proofErr w:type="gramStart"/>
      <w:r w:rsidRPr="72B1F55C">
        <w:rPr>
          <w:rFonts w:eastAsia="Calibri" w:cs="Calibri"/>
          <w:color w:val="40424E"/>
          <w:sz w:val="24"/>
          <w:szCs w:val="24"/>
        </w:rPr>
        <w:t>close</w:t>
      </w:r>
      <w:proofErr w:type="gramEnd"/>
      <w:r w:rsidRPr="72B1F55C">
        <w:rPr>
          <w:rFonts w:eastAsia="Calibri" w:cs="Calibri"/>
          <w:color w:val="40424E"/>
          <w:sz w:val="24"/>
          <w:szCs w:val="24"/>
        </w:rPr>
        <w:t xml:space="preserve">: Tells the operating system that it is done with a file descriptor so it can Close the file which pointed by </w:t>
      </w:r>
      <w:proofErr w:type="spellStart"/>
      <w:r w:rsidRPr="72B1F55C">
        <w:rPr>
          <w:rFonts w:eastAsia="Calibri" w:cs="Calibri"/>
          <w:color w:val="40424E"/>
          <w:sz w:val="24"/>
          <w:szCs w:val="24"/>
        </w:rPr>
        <w:t>fd</w:t>
      </w:r>
      <w:proofErr w:type="spellEnd"/>
      <w:r w:rsidRPr="72B1F55C">
        <w:rPr>
          <w:rFonts w:eastAsia="Calibri" w:cs="Calibri"/>
          <w:color w:val="40424E"/>
          <w:sz w:val="24"/>
          <w:szCs w:val="24"/>
        </w:rPr>
        <w:t>.</w:t>
      </w:r>
      <w:r w:rsidRPr="72B1F55C">
        <w:rPr>
          <w:rFonts w:eastAsia="Calibri" w:cs="Calibri"/>
          <w:color w:val="000000" w:themeColor="text1"/>
          <w:sz w:val="24"/>
          <w:szCs w:val="24"/>
        </w:rPr>
        <w:t xml:space="preserve"> </w:t>
      </w:r>
    </w:p>
    <w:p w14:paraId="6A75FF3F" w14:textId="03EBA44B" w:rsidR="070A7902" w:rsidRDefault="070A7902" w:rsidP="070A7902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23222A85" w14:textId="2783913A" w:rsidR="070A7902" w:rsidRDefault="72B1F55C" w:rsidP="72B1F55C">
      <w:pPr>
        <w:pStyle w:val="ListParagraph"/>
        <w:numPr>
          <w:ilvl w:val="0"/>
          <w:numId w:val="4"/>
        </w:numPr>
        <w:rPr>
          <w:rFonts w:eastAsia="Calibri" w:cs="Calibri"/>
          <w:color w:val="000000" w:themeColor="text1"/>
          <w:sz w:val="24"/>
          <w:szCs w:val="24"/>
        </w:rPr>
      </w:pPr>
      <w:r w:rsidRPr="72B1F55C">
        <w:rPr>
          <w:rFonts w:eastAsia="Calibri" w:cs="Calibri"/>
          <w:color w:val="000000" w:themeColor="text1"/>
          <w:sz w:val="24"/>
          <w:szCs w:val="24"/>
        </w:rPr>
        <w:t>W</w:t>
      </w:r>
      <w:r w:rsidRPr="72B1F55C">
        <w:rPr>
          <w:color w:val="40424E"/>
          <w:sz w:val="24"/>
          <w:szCs w:val="24"/>
        </w:rPr>
        <w:t xml:space="preserve">rite: Writes </w:t>
      </w:r>
      <w:proofErr w:type="spellStart"/>
      <w:r w:rsidRPr="72B1F55C">
        <w:rPr>
          <w:color w:val="40424E"/>
          <w:sz w:val="24"/>
          <w:szCs w:val="24"/>
        </w:rPr>
        <w:t>cnt</w:t>
      </w:r>
      <w:proofErr w:type="spellEnd"/>
      <w:r w:rsidRPr="72B1F55C">
        <w:rPr>
          <w:color w:val="40424E"/>
          <w:sz w:val="24"/>
          <w:szCs w:val="24"/>
        </w:rPr>
        <w:t xml:space="preserve"> bytes from </w:t>
      </w:r>
      <w:proofErr w:type="spellStart"/>
      <w:r w:rsidRPr="72B1F55C">
        <w:rPr>
          <w:color w:val="40424E"/>
          <w:sz w:val="24"/>
          <w:szCs w:val="24"/>
        </w:rPr>
        <w:t>buf</w:t>
      </w:r>
      <w:proofErr w:type="spellEnd"/>
      <w:r w:rsidRPr="72B1F55C">
        <w:rPr>
          <w:color w:val="40424E"/>
          <w:sz w:val="24"/>
          <w:szCs w:val="24"/>
        </w:rPr>
        <w:t xml:space="preserve"> to the file or socket associated with </w:t>
      </w:r>
      <w:proofErr w:type="spellStart"/>
      <w:proofErr w:type="gramStart"/>
      <w:r w:rsidRPr="72B1F55C">
        <w:rPr>
          <w:color w:val="40424E"/>
          <w:sz w:val="24"/>
          <w:szCs w:val="24"/>
        </w:rPr>
        <w:t>fd</w:t>
      </w:r>
      <w:proofErr w:type="spellEnd"/>
      <w:proofErr w:type="gramEnd"/>
      <w:r w:rsidRPr="72B1F55C">
        <w:rPr>
          <w:color w:val="40424E"/>
          <w:sz w:val="24"/>
          <w:szCs w:val="24"/>
        </w:rPr>
        <w:t xml:space="preserve">. </w:t>
      </w:r>
      <w:proofErr w:type="spellStart"/>
      <w:proofErr w:type="gramStart"/>
      <w:r w:rsidRPr="72B1F55C">
        <w:rPr>
          <w:color w:val="40424E"/>
          <w:sz w:val="24"/>
          <w:szCs w:val="24"/>
        </w:rPr>
        <w:t>cnt</w:t>
      </w:r>
      <w:proofErr w:type="spellEnd"/>
      <w:proofErr w:type="gramEnd"/>
      <w:r w:rsidRPr="72B1F55C">
        <w:rPr>
          <w:color w:val="40424E"/>
          <w:sz w:val="24"/>
          <w:szCs w:val="24"/>
        </w:rPr>
        <w:t xml:space="preserve"> should not be greater than INT_MAX (defined in the </w:t>
      </w:r>
      <w:proofErr w:type="spellStart"/>
      <w:r w:rsidRPr="72B1F55C">
        <w:rPr>
          <w:color w:val="40424E"/>
          <w:sz w:val="24"/>
          <w:szCs w:val="24"/>
        </w:rPr>
        <w:t>limits.h</w:t>
      </w:r>
      <w:proofErr w:type="spellEnd"/>
      <w:r w:rsidRPr="72B1F55C">
        <w:rPr>
          <w:color w:val="40424E"/>
          <w:sz w:val="24"/>
          <w:szCs w:val="24"/>
        </w:rPr>
        <w:t xml:space="preserve"> header file). If </w:t>
      </w:r>
      <w:proofErr w:type="spellStart"/>
      <w:r w:rsidRPr="72B1F55C">
        <w:rPr>
          <w:color w:val="40424E"/>
          <w:sz w:val="24"/>
          <w:szCs w:val="24"/>
        </w:rPr>
        <w:t>cnt</w:t>
      </w:r>
      <w:proofErr w:type="spellEnd"/>
      <w:r w:rsidRPr="72B1F55C">
        <w:rPr>
          <w:color w:val="40424E"/>
          <w:sz w:val="24"/>
          <w:szCs w:val="24"/>
        </w:rPr>
        <w:t xml:space="preserve"> is zero, </w:t>
      </w:r>
      <w:proofErr w:type="gramStart"/>
      <w:r w:rsidRPr="72B1F55C">
        <w:rPr>
          <w:color w:val="40424E"/>
          <w:sz w:val="24"/>
          <w:szCs w:val="24"/>
        </w:rPr>
        <w:t>write(</w:t>
      </w:r>
      <w:proofErr w:type="gramEnd"/>
      <w:r w:rsidRPr="72B1F55C">
        <w:rPr>
          <w:color w:val="40424E"/>
          <w:sz w:val="24"/>
          <w:szCs w:val="24"/>
        </w:rPr>
        <w:t>) simply returns 0 without attempting any other action.</w:t>
      </w:r>
    </w:p>
    <w:p w14:paraId="701CBE54" w14:textId="52E9F246" w:rsidR="070A7902" w:rsidRDefault="070A7902" w:rsidP="070A7902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1A2CBEC3" w14:textId="46A55F0B" w:rsidR="070A7902" w:rsidRDefault="72B1F55C" w:rsidP="72B1F55C">
      <w:pPr>
        <w:ind w:firstLine="0"/>
        <w:rPr>
          <w:rFonts w:eastAsia="Calibri" w:cs="Calibri"/>
          <w:b/>
          <w:bCs/>
          <w:color w:val="000000" w:themeColor="text1"/>
          <w:sz w:val="24"/>
          <w:szCs w:val="24"/>
        </w:rPr>
      </w:pPr>
      <w:r w:rsidRPr="72B1F55C">
        <w:rPr>
          <w:rFonts w:eastAsia="Calibri" w:cs="Calibri"/>
          <w:b/>
          <w:bCs/>
          <w:color w:val="000000" w:themeColor="text1"/>
          <w:sz w:val="24"/>
          <w:szCs w:val="24"/>
        </w:rPr>
        <w:t>Learning outcome</w:t>
      </w:r>
    </w:p>
    <w:p w14:paraId="78D354A3" w14:textId="0D4FD1C7" w:rsidR="070A7902" w:rsidRDefault="070A7902" w:rsidP="070A7902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19EBDEAE" w14:textId="1E23D199" w:rsidR="070A7902" w:rsidRDefault="72B1F55C" w:rsidP="72B1F55C">
      <w:pPr>
        <w:ind w:firstLine="0"/>
        <w:rPr>
          <w:rFonts w:eastAsia="Calibri" w:cs="Calibri"/>
          <w:color w:val="000000" w:themeColor="text1"/>
          <w:sz w:val="24"/>
          <w:szCs w:val="24"/>
        </w:rPr>
      </w:pPr>
      <w:r w:rsidRPr="72B1F55C">
        <w:rPr>
          <w:rFonts w:eastAsia="Calibri" w:cs="Calibri"/>
          <w:color w:val="000000" w:themeColor="text1"/>
          <w:sz w:val="24"/>
          <w:szCs w:val="24"/>
        </w:rPr>
        <w:t>Understood the usage of the system calls and was able to produce the output for above case study.</w:t>
      </w:r>
    </w:p>
    <w:p w14:paraId="39253760" w14:textId="685F7498" w:rsidR="72B1F55C" w:rsidRDefault="72B1F55C" w:rsidP="72B1F55C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23413F10" w14:textId="4E670361" w:rsidR="72B1F55C" w:rsidRDefault="72B1F55C" w:rsidP="72B1F55C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6EC35202" w14:textId="3214596A" w:rsidR="72B1F55C" w:rsidRDefault="72B1F55C" w:rsidP="72B1F55C">
      <w:pPr>
        <w:ind w:firstLine="0"/>
        <w:rPr>
          <w:rFonts w:eastAsia="Calibri" w:cs="Calibri"/>
          <w:b/>
          <w:bCs/>
          <w:color w:val="000000" w:themeColor="text1"/>
          <w:sz w:val="24"/>
          <w:szCs w:val="24"/>
        </w:rPr>
      </w:pPr>
      <w:r w:rsidRPr="72B1F55C">
        <w:rPr>
          <w:rFonts w:eastAsia="Calibri" w:cs="Calibri"/>
          <w:b/>
          <w:bCs/>
          <w:color w:val="000000" w:themeColor="text1"/>
          <w:sz w:val="24"/>
          <w:szCs w:val="24"/>
        </w:rPr>
        <w:t>Challenges</w:t>
      </w:r>
    </w:p>
    <w:p w14:paraId="64284D4D" w14:textId="0E3CF971" w:rsidR="72B1F55C" w:rsidRDefault="72B1F55C" w:rsidP="72B1F55C">
      <w:pPr>
        <w:ind w:firstLine="0"/>
        <w:rPr>
          <w:rFonts w:eastAsia="Calibri" w:cs="Calibri"/>
          <w:b/>
          <w:bCs/>
          <w:color w:val="000000" w:themeColor="text1"/>
          <w:sz w:val="24"/>
          <w:szCs w:val="24"/>
        </w:rPr>
      </w:pPr>
    </w:p>
    <w:p w14:paraId="69720B1D" w14:textId="7F4910BC" w:rsidR="72B1F55C" w:rsidRDefault="72B1F55C" w:rsidP="72B1F55C">
      <w:pPr>
        <w:ind w:firstLine="0"/>
        <w:rPr>
          <w:rFonts w:eastAsia="Calibri" w:cs="Calibri"/>
          <w:b/>
          <w:bCs/>
          <w:color w:val="000000" w:themeColor="text1"/>
          <w:sz w:val="24"/>
          <w:szCs w:val="24"/>
        </w:rPr>
      </w:pPr>
      <w:r w:rsidRPr="72B1F55C">
        <w:rPr>
          <w:rFonts w:eastAsia="Calibri" w:cs="Calibri"/>
          <w:color w:val="000000" w:themeColor="text1"/>
          <w:sz w:val="24"/>
          <w:szCs w:val="24"/>
        </w:rPr>
        <w:t>Initially faced difficulty in using the open, close, write, read system calls.</w:t>
      </w:r>
    </w:p>
    <w:p w14:paraId="548CB9C6" w14:textId="170577F3" w:rsidR="070A7902" w:rsidRDefault="070A7902" w:rsidP="070A7902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57C72EDA" w14:textId="038332CC" w:rsidR="070A7902" w:rsidRDefault="070A7902" w:rsidP="72B1F55C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2D9FE81E" w14:textId="7D925CF0" w:rsidR="070A7902" w:rsidRDefault="070A7902" w:rsidP="070A7902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6AFEE38E" w14:textId="00F8C134" w:rsidR="070A7902" w:rsidRDefault="070A7902" w:rsidP="070A7902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56EAD689" w14:textId="6A44EE65" w:rsidR="070A7902" w:rsidRDefault="070A7902" w:rsidP="070A7902">
      <w:pPr>
        <w:ind w:firstLine="0"/>
        <w:rPr>
          <w:rFonts w:eastAsia="Calibri" w:cs="Calibri"/>
          <w:color w:val="000000" w:themeColor="text1"/>
          <w:sz w:val="24"/>
          <w:szCs w:val="24"/>
        </w:rPr>
      </w:pPr>
    </w:p>
    <w:p w14:paraId="0C911761" w14:textId="358AA1FB" w:rsidR="72B1F55C" w:rsidRDefault="72B1F55C" w:rsidP="72B1F55C">
      <w:pPr>
        <w:rPr>
          <w:rFonts w:asciiTheme="minorHAnsi" w:hAnsiTheme="minorHAnsi" w:cstheme="minorBidi"/>
        </w:rPr>
      </w:pPr>
    </w:p>
    <w:p w14:paraId="416F66E2" w14:textId="748AF8BB" w:rsidR="72B1F55C" w:rsidRDefault="72B1F55C" w:rsidP="72B1F55C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6F92122E" w14:textId="435C6589" w:rsidR="72B1F55C" w:rsidRDefault="72B1F55C" w:rsidP="72B1F55C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45DFE5C" w14:textId="52861C7E" w:rsidR="72B1F55C" w:rsidRDefault="72B1F55C" w:rsidP="72B1F55C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AFD5869" w14:textId="46E499D8" w:rsidR="72B1F55C" w:rsidRDefault="72B1F55C" w:rsidP="72B1F55C">
      <w:pPr>
        <w:ind w:firstLine="0"/>
        <w:rPr>
          <w:rFonts w:asciiTheme="minorHAnsi" w:hAnsiTheme="minorHAnsi" w:cstheme="minorBidi"/>
        </w:rPr>
      </w:pPr>
      <w:r w:rsidRPr="72B1F55C">
        <w:rPr>
          <w:rFonts w:asciiTheme="minorHAnsi" w:eastAsiaTheme="minorEastAsia" w:hAnsiTheme="minorHAnsi" w:cstheme="minorBidi"/>
          <w:sz w:val="24"/>
          <w:szCs w:val="24"/>
        </w:rPr>
        <w:t>2.</w:t>
      </w:r>
      <w:r w:rsidRPr="72B1F55C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Write a program to count number of lines, words, characters in given file (like </w:t>
      </w:r>
      <w:proofErr w:type="spellStart"/>
      <w:proofErr w:type="gramStart"/>
      <w:r w:rsidRPr="72B1F55C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wc</w:t>
      </w:r>
      <w:proofErr w:type="spellEnd"/>
      <w:proofErr w:type="gramEnd"/>
      <w:r w:rsidRPr="72B1F55C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command)</w:t>
      </w:r>
    </w:p>
    <w:p w14:paraId="760A6A30" w14:textId="4DDEBCE0" w:rsidR="72B1F55C" w:rsidRDefault="72B1F55C" w:rsidP="72B1F55C">
      <w:pPr>
        <w:jc w:val="both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14:paraId="071B7F44" w14:textId="12DE5330" w:rsidR="72B1F55C" w:rsidRDefault="72B1F55C" w:rsidP="72B1F55C">
      <w:pPr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  <w:r w:rsidRPr="72B1F55C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Description</w:t>
      </w:r>
    </w:p>
    <w:p w14:paraId="5C6C83BB" w14:textId="357100B9" w:rsidR="72B1F55C" w:rsidRDefault="72B1F55C" w:rsidP="72B1F55C">
      <w:pPr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</w:p>
    <w:p w14:paraId="115420E0" w14:textId="7D516597" w:rsidR="72B1F55C" w:rsidRDefault="72B1F55C" w:rsidP="72B1F55C">
      <w:pPr>
        <w:jc w:val="both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72B1F55C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To count number of lines, word, characters in the given file alpha.txt.</w:t>
      </w:r>
    </w:p>
    <w:p w14:paraId="5973339A" w14:textId="25D30093" w:rsidR="72B1F55C" w:rsidRDefault="72B1F55C" w:rsidP="72B1F55C">
      <w:pPr>
        <w:jc w:val="both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72B1F55C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To execute this close, read and open systems calls are used.</w:t>
      </w:r>
    </w:p>
    <w:p w14:paraId="77634D77" w14:textId="562A64F9" w:rsidR="72B1F55C" w:rsidRDefault="72B1F55C" w:rsidP="72B1F55C">
      <w:pPr>
        <w:jc w:val="both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14:paraId="74A6E6B1" w14:textId="52E9F246" w:rsidR="72B1F55C" w:rsidRDefault="72B1F55C" w:rsidP="72B1F55C">
      <w:pPr>
        <w:ind w:firstLine="0"/>
        <w:jc w:val="both"/>
        <w:rPr>
          <w:rFonts w:eastAsia="Calibri" w:cs="Calibri"/>
          <w:color w:val="000000" w:themeColor="text1"/>
          <w:sz w:val="24"/>
          <w:szCs w:val="24"/>
        </w:rPr>
      </w:pPr>
    </w:p>
    <w:p w14:paraId="22A6FA1B" w14:textId="742BB385" w:rsidR="72B1F55C" w:rsidRDefault="72B1F55C" w:rsidP="72B1F55C">
      <w:pPr>
        <w:ind w:firstLine="0"/>
        <w:jc w:val="both"/>
        <w:rPr>
          <w:rFonts w:eastAsia="Calibri" w:cs="Calibri"/>
          <w:b/>
          <w:bCs/>
          <w:color w:val="000000" w:themeColor="text1"/>
          <w:sz w:val="24"/>
          <w:szCs w:val="24"/>
        </w:rPr>
      </w:pPr>
      <w:r w:rsidRPr="72B1F55C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Learning outcome</w:t>
      </w:r>
    </w:p>
    <w:p w14:paraId="3D97A636" w14:textId="0D4FD1C7" w:rsidR="72B1F55C" w:rsidRDefault="72B1F55C" w:rsidP="72B1F55C">
      <w:pPr>
        <w:ind w:firstLine="0"/>
        <w:jc w:val="both"/>
        <w:rPr>
          <w:rFonts w:eastAsia="Calibri" w:cs="Calibri"/>
          <w:color w:val="000000" w:themeColor="text1"/>
          <w:sz w:val="24"/>
          <w:szCs w:val="24"/>
        </w:rPr>
      </w:pPr>
    </w:p>
    <w:p w14:paraId="74AED274" w14:textId="7113EAEF" w:rsidR="72B1F55C" w:rsidRDefault="72B1F55C" w:rsidP="72B1F55C">
      <w:pPr>
        <w:jc w:val="both"/>
        <w:rPr>
          <w:rFonts w:eastAsia="Calibri" w:cs="Calibri"/>
          <w:color w:val="000000" w:themeColor="text1"/>
          <w:sz w:val="24"/>
          <w:szCs w:val="24"/>
        </w:rPr>
      </w:pPr>
      <w:r w:rsidRPr="72B1F55C">
        <w:rPr>
          <w:rFonts w:eastAsia="Calibri" w:cs="Calibri"/>
          <w:color w:val="000000" w:themeColor="text1"/>
          <w:sz w:val="24"/>
          <w:szCs w:val="24"/>
        </w:rPr>
        <w:t>Understood the usage of the system calls and was able to produce the output for above case study</w:t>
      </w:r>
    </w:p>
    <w:p w14:paraId="37A55B59" w14:textId="1C6E6845" w:rsidR="72B1F55C" w:rsidRDefault="72B1F55C" w:rsidP="72B1F55C">
      <w:pPr>
        <w:pStyle w:val="Heading2"/>
        <w:jc w:val="both"/>
        <w:rPr>
          <w:rFonts w:asciiTheme="minorHAnsi" w:hAnsiTheme="minorHAnsi" w:cstheme="minorBidi"/>
          <w:b/>
          <w:bCs/>
        </w:rPr>
      </w:pPr>
    </w:p>
    <w:p w14:paraId="47FD91A6" w14:textId="5B3A449E" w:rsidR="72B1F55C" w:rsidRDefault="72B1F55C" w:rsidP="72B1F55C">
      <w:pPr>
        <w:ind w:firstLin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72B1F55C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3. Write a program to send specific signal to a target process (with given id, like kill command)</w:t>
      </w:r>
    </w:p>
    <w:p w14:paraId="42980B9B" w14:textId="74EE6F9E" w:rsidR="72B1F55C" w:rsidRDefault="72B1F55C" w:rsidP="72B1F55C">
      <w:pPr>
        <w:ind w:firstLin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14:paraId="1BC7C806" w14:textId="0D0C8A54" w:rsidR="72B1F55C" w:rsidRDefault="72B1F55C" w:rsidP="72B1F55C">
      <w:pPr>
        <w:ind w:firstLin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72B1F55C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</w:t>
      </w:r>
    </w:p>
    <w:p w14:paraId="6FA82FA5" w14:textId="12DE5330" w:rsidR="72B1F55C" w:rsidRDefault="72B1F55C" w:rsidP="72B1F55C">
      <w:pPr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  <w:r w:rsidRPr="72B1F55C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Description</w:t>
      </w:r>
    </w:p>
    <w:p w14:paraId="27541F8F" w14:textId="5D0D9A3C" w:rsidR="72B1F55C" w:rsidRDefault="72B1F55C" w:rsidP="72B1F55C">
      <w:pPr>
        <w:rPr>
          <w:sz w:val="24"/>
          <w:szCs w:val="24"/>
        </w:rPr>
      </w:pPr>
    </w:p>
    <w:p w14:paraId="7CA0FFCF" w14:textId="0E36508E" w:rsidR="72B1F55C" w:rsidRDefault="72B1F55C" w:rsidP="72B1F55C">
      <w:pPr>
        <w:rPr>
          <w:sz w:val="24"/>
          <w:szCs w:val="24"/>
        </w:rPr>
      </w:pPr>
      <w:r w:rsidRPr="72B1F55C">
        <w:rPr>
          <w:sz w:val="24"/>
          <w:szCs w:val="24"/>
        </w:rPr>
        <w:t xml:space="preserve">Here we send the specific signal to the target process to terminate that process </w:t>
      </w:r>
    </w:p>
    <w:p w14:paraId="733315BB" w14:textId="2AE4D597" w:rsidR="72B1F55C" w:rsidRDefault="72B1F55C" w:rsidP="72B1F55C">
      <w:pPr>
        <w:pStyle w:val="ListParagraph"/>
        <w:numPr>
          <w:ilvl w:val="0"/>
          <w:numId w:val="3"/>
        </w:numPr>
        <w:rPr>
          <w:rFonts w:eastAsia="Calibri" w:cs="Calibri"/>
          <w:sz w:val="24"/>
          <w:szCs w:val="24"/>
        </w:rPr>
      </w:pPr>
      <w:r w:rsidRPr="72B1F55C">
        <w:rPr>
          <w:sz w:val="24"/>
          <w:szCs w:val="24"/>
        </w:rPr>
        <w:t>We find the process Id of the process which must be terminated, and use kill command to do so.</w:t>
      </w:r>
    </w:p>
    <w:p w14:paraId="5D772A79" w14:textId="59B0AE88" w:rsidR="72B1F55C" w:rsidRDefault="72B1F55C" w:rsidP="72B1F55C">
      <w:pPr>
        <w:rPr>
          <w:sz w:val="24"/>
          <w:szCs w:val="24"/>
        </w:rPr>
      </w:pPr>
    </w:p>
    <w:p w14:paraId="484FB981" w14:textId="3FBC249D" w:rsidR="72B1F55C" w:rsidRDefault="72B1F55C" w:rsidP="72B1F55C">
      <w:pPr>
        <w:rPr>
          <w:sz w:val="24"/>
          <w:szCs w:val="24"/>
        </w:rPr>
      </w:pPr>
    </w:p>
    <w:p w14:paraId="178F154A" w14:textId="1FD8CE58" w:rsidR="72B1F55C" w:rsidRDefault="72B1F55C" w:rsidP="72B1F55C">
      <w:pPr>
        <w:ind w:firstLine="0"/>
        <w:jc w:val="both"/>
        <w:rPr>
          <w:rFonts w:eastAsia="Calibri" w:cs="Calibri"/>
          <w:b/>
          <w:bCs/>
          <w:color w:val="000000" w:themeColor="text1"/>
          <w:sz w:val="24"/>
          <w:szCs w:val="24"/>
        </w:rPr>
      </w:pPr>
      <w:r w:rsidRPr="72B1F55C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Learning outcome</w:t>
      </w:r>
    </w:p>
    <w:p w14:paraId="5D8294D2" w14:textId="0FF2DDDC" w:rsidR="72B1F55C" w:rsidRDefault="72B1F55C" w:rsidP="72B1F55C">
      <w:pPr>
        <w:ind w:firstLine="0"/>
        <w:jc w:val="both"/>
        <w:rPr>
          <w:rFonts w:eastAsia="Calibri" w:cs="Calibri"/>
          <w:b/>
          <w:bCs/>
          <w:color w:val="000000" w:themeColor="text1"/>
          <w:sz w:val="24"/>
          <w:szCs w:val="24"/>
        </w:rPr>
      </w:pPr>
    </w:p>
    <w:p w14:paraId="675A4B43" w14:textId="65ACBE81" w:rsidR="72B1F55C" w:rsidRDefault="72B1F55C" w:rsidP="72B1F55C">
      <w:pPr>
        <w:ind w:firstLine="0"/>
        <w:jc w:val="both"/>
        <w:rPr>
          <w:rFonts w:eastAsia="Calibri" w:cs="Calibri"/>
          <w:color w:val="000000" w:themeColor="text1"/>
          <w:sz w:val="24"/>
          <w:szCs w:val="24"/>
        </w:rPr>
      </w:pPr>
      <w:r w:rsidRPr="72B1F55C">
        <w:rPr>
          <w:rFonts w:eastAsia="Calibri" w:cs="Calibri"/>
          <w:color w:val="000000" w:themeColor="text1"/>
          <w:sz w:val="24"/>
          <w:szCs w:val="24"/>
        </w:rPr>
        <w:t xml:space="preserve">     Understood the process of using commands to terminate the process without closing the terminal and was able to generate the output.</w:t>
      </w:r>
    </w:p>
    <w:p w14:paraId="67E97A4E" w14:textId="0B5F4FA5" w:rsidR="72B1F55C" w:rsidRDefault="72B1F55C" w:rsidP="72B1F55C">
      <w:pPr>
        <w:rPr>
          <w:sz w:val="24"/>
          <w:szCs w:val="24"/>
        </w:rPr>
      </w:pPr>
    </w:p>
    <w:p w14:paraId="3824BF30" w14:textId="3214596A" w:rsidR="72B1F55C" w:rsidRDefault="72B1F55C" w:rsidP="72B1F55C">
      <w:pPr>
        <w:ind w:firstLine="0"/>
        <w:rPr>
          <w:rFonts w:eastAsia="Calibri" w:cs="Calibri"/>
          <w:b/>
          <w:bCs/>
          <w:color w:val="000000" w:themeColor="text1"/>
          <w:sz w:val="24"/>
          <w:szCs w:val="24"/>
        </w:rPr>
      </w:pPr>
      <w:r w:rsidRPr="72B1F55C">
        <w:rPr>
          <w:rFonts w:eastAsia="Calibri" w:cs="Calibri"/>
          <w:b/>
          <w:bCs/>
          <w:color w:val="000000" w:themeColor="text1"/>
          <w:sz w:val="24"/>
          <w:szCs w:val="24"/>
        </w:rPr>
        <w:t>Challenges</w:t>
      </w:r>
    </w:p>
    <w:p w14:paraId="3CF962D4" w14:textId="0E3CF971" w:rsidR="72B1F55C" w:rsidRDefault="72B1F55C" w:rsidP="72B1F55C">
      <w:pPr>
        <w:ind w:firstLine="0"/>
        <w:rPr>
          <w:rFonts w:eastAsia="Calibri" w:cs="Calibri"/>
          <w:b/>
          <w:bCs/>
          <w:color w:val="000000" w:themeColor="text1"/>
          <w:sz w:val="24"/>
          <w:szCs w:val="24"/>
        </w:rPr>
      </w:pPr>
    </w:p>
    <w:p w14:paraId="522785DA" w14:textId="7989E351" w:rsidR="72B1F55C" w:rsidRDefault="72B1F55C" w:rsidP="72B1F55C">
      <w:pPr>
        <w:rPr>
          <w:sz w:val="24"/>
          <w:szCs w:val="24"/>
        </w:rPr>
      </w:pPr>
      <w:r w:rsidRPr="72B1F55C">
        <w:rPr>
          <w:sz w:val="24"/>
          <w:szCs w:val="24"/>
        </w:rPr>
        <w:t>Faced difficulty in understanding where when and how to use this command.</w:t>
      </w:r>
    </w:p>
    <w:p w14:paraId="66D0E06A" w14:textId="0577B68C" w:rsidR="72B1F55C" w:rsidRDefault="72B1F55C" w:rsidP="72B1F55C">
      <w:pPr>
        <w:rPr>
          <w:sz w:val="24"/>
          <w:szCs w:val="24"/>
        </w:rPr>
      </w:pPr>
    </w:p>
    <w:p w14:paraId="49A55749" w14:textId="547B3E7F" w:rsidR="72B1F55C" w:rsidRDefault="72B1F55C" w:rsidP="72B1F55C"/>
    <w:p w14:paraId="71DDF4EF" w14:textId="5A66082C" w:rsidR="72B1F55C" w:rsidRDefault="72B1F55C" w:rsidP="72B1F55C"/>
    <w:p w14:paraId="6E0E3D63" w14:textId="2C2418C8" w:rsidR="72B1F55C" w:rsidRDefault="72B1F55C" w:rsidP="72B1F55C"/>
    <w:p w14:paraId="19CAE63D" w14:textId="79EA3106" w:rsidR="72B1F55C" w:rsidRDefault="72B1F55C" w:rsidP="72B1F55C"/>
    <w:p w14:paraId="25936ADB" w14:textId="75305B67" w:rsidR="72B1F55C" w:rsidRDefault="72B1F55C" w:rsidP="72B1F55C"/>
    <w:p w14:paraId="05C8340B" w14:textId="2C6A7F90" w:rsidR="72B1F55C" w:rsidRDefault="72B1F55C" w:rsidP="72B1F55C"/>
    <w:p w14:paraId="17C1C107" w14:textId="7C22FB84" w:rsidR="72B1F55C" w:rsidRDefault="72B1F55C" w:rsidP="72B1F55C"/>
    <w:p w14:paraId="303424EE" w14:textId="6B2509F5" w:rsidR="72B1F55C" w:rsidRDefault="72B1F55C" w:rsidP="72B1F55C"/>
    <w:p w14:paraId="0C086090" w14:textId="2177BF04" w:rsidR="72B1F55C" w:rsidRDefault="72B1F55C" w:rsidP="72B1F55C"/>
    <w:p w14:paraId="0D3C9E86" w14:textId="2E8046C5" w:rsidR="72B1F55C" w:rsidRDefault="72B1F55C" w:rsidP="72B1F55C"/>
    <w:p w14:paraId="6CA00D2E" w14:textId="04F3C217" w:rsidR="72B1F55C" w:rsidRDefault="72B1F55C" w:rsidP="72B1F55C"/>
    <w:p w14:paraId="2EA4498B" w14:textId="74CEDF41" w:rsidR="72B1F55C" w:rsidRDefault="72B1F55C" w:rsidP="72B1F55C"/>
    <w:p w14:paraId="5E880F00" w14:textId="527F2F73" w:rsidR="72B1F55C" w:rsidRDefault="72B1F55C" w:rsidP="72B1F55C"/>
    <w:p w14:paraId="7ADD3344" w14:textId="6DFCBF46" w:rsidR="72B1F55C" w:rsidRDefault="72B1F55C" w:rsidP="72B1F55C"/>
    <w:p w14:paraId="2960E9D8" w14:textId="5F5B9F03" w:rsidR="72B1F55C" w:rsidRDefault="72B1F55C" w:rsidP="72B1F55C"/>
    <w:p w14:paraId="5D885E72" w14:textId="178CD0E7" w:rsidR="72B1F55C" w:rsidRDefault="72B1F55C" w:rsidP="72B1F55C"/>
    <w:p w14:paraId="7BD0C2A9" w14:textId="38772998" w:rsidR="72B1F55C" w:rsidRDefault="72B1F55C" w:rsidP="72B1F55C"/>
    <w:p w14:paraId="48DC9AF2" w14:textId="2C32F5B5" w:rsidR="00B15B06" w:rsidRPr="00AD5500" w:rsidRDefault="72B1F55C" w:rsidP="72B1F55C">
      <w:pPr>
        <w:pStyle w:val="Heading2"/>
        <w:rPr>
          <w:rFonts w:asciiTheme="minorHAnsi" w:hAnsiTheme="minorHAnsi" w:cstheme="minorBidi"/>
          <w:b/>
          <w:bCs/>
          <w:sz w:val="28"/>
          <w:szCs w:val="28"/>
          <w:lang w:bidi="ar-SA"/>
        </w:rPr>
      </w:pPr>
      <w:bookmarkStart w:id="9" w:name="_Toc65909882"/>
      <w:bookmarkEnd w:id="0"/>
      <w:bookmarkEnd w:id="1"/>
      <w:bookmarkEnd w:id="2"/>
      <w:bookmarkEnd w:id="3"/>
      <w:r w:rsidRPr="72B1F55C">
        <w:rPr>
          <w:rFonts w:asciiTheme="minorHAnsi" w:hAnsiTheme="minorHAnsi" w:cstheme="minorBidi"/>
          <w:b/>
          <w:bCs/>
          <w:sz w:val="28"/>
          <w:szCs w:val="28"/>
        </w:rPr>
        <w:t>Activity 3 - Threads</w:t>
      </w:r>
      <w:bookmarkEnd w:id="9"/>
    </w:p>
    <w:p w14:paraId="223E2C9C" w14:textId="3C64B350" w:rsidR="72B1F55C" w:rsidRDefault="2288C217" w:rsidP="72B1F55C">
      <w:r>
        <w:t xml:space="preserve">Parallel execution path for same process. </w:t>
      </w:r>
    </w:p>
    <w:p w14:paraId="1AF39691" w14:textId="21BD1C71" w:rsidR="72B1F55C" w:rsidRDefault="72B1F55C" w:rsidP="72B1F55C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0042EAE0" w14:textId="4AE08FF0" w:rsidR="72B1F55C" w:rsidRDefault="2288C217" w:rsidP="2288C21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proofErr w:type="gramStart"/>
      <w:r w:rsidRPr="2288C21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1.Write</w:t>
      </w:r>
      <w:proofErr w:type="gramEnd"/>
      <w:r w:rsidRPr="2288C21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a program to find min/max element from large array (1000 data points) using parallel computations (multithreading).</w:t>
      </w:r>
    </w:p>
    <w:p w14:paraId="2F11127E" w14:textId="3ACA4ABF" w:rsidR="72B1F55C" w:rsidRDefault="72B1F55C" w:rsidP="72B1F55C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14:paraId="21FCA75A" w14:textId="12DE5330" w:rsidR="72B1F55C" w:rsidRDefault="2288C217" w:rsidP="2288C217">
      <w:pPr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  <w:r w:rsidRPr="2288C217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Description</w:t>
      </w:r>
    </w:p>
    <w:p w14:paraId="0E98148E" w14:textId="21DAE25C" w:rsidR="2288C217" w:rsidRDefault="2288C217" w:rsidP="2288C217">
      <w:pPr>
        <w:jc w:val="both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2288C21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Declared an array and initialized the same to achieve the above task.</w:t>
      </w:r>
    </w:p>
    <w:p w14:paraId="060DFFB3" w14:textId="08384C2F" w:rsidR="72B1F55C" w:rsidRDefault="72B1F55C" w:rsidP="72B1F55C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14:paraId="28B94C75" w14:textId="281A3020" w:rsidR="009D62B8" w:rsidRPr="00AD5500" w:rsidRDefault="2288C217" w:rsidP="2288C217">
      <w:pPr>
        <w:ind w:firstLine="0"/>
        <w:rPr>
          <w:rFonts w:eastAsia="Calibri" w:cs="Calibri"/>
          <w:b/>
          <w:bCs/>
          <w:color w:val="000000" w:themeColor="text1"/>
          <w:sz w:val="24"/>
          <w:szCs w:val="24"/>
        </w:rPr>
      </w:pPr>
      <w:r w:rsidRPr="2288C217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Challenges</w:t>
      </w:r>
    </w:p>
    <w:p w14:paraId="6338A27E" w14:textId="63AE638B" w:rsidR="009D62B8" w:rsidRPr="00AD5500" w:rsidRDefault="2288C217" w:rsidP="2288C217">
      <w:pPr>
        <w:ind w:firstLine="0"/>
        <w:rPr>
          <w:rFonts w:eastAsia="Calibri" w:cs="Calibri"/>
          <w:b/>
          <w:bCs/>
          <w:color w:val="000000" w:themeColor="text1"/>
          <w:sz w:val="24"/>
          <w:szCs w:val="24"/>
        </w:rPr>
      </w:pPr>
      <w:r w:rsidRPr="2288C217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 </w:t>
      </w:r>
      <w:r w:rsidRPr="2288C217">
        <w:rPr>
          <w:rFonts w:eastAsia="Calibri" w:cs="Calibri"/>
          <w:color w:val="000000" w:themeColor="text1"/>
          <w:sz w:val="24"/>
          <w:szCs w:val="24"/>
        </w:rPr>
        <w:t>Was not able to understand the question.</w:t>
      </w:r>
    </w:p>
    <w:p w14:paraId="01EB260C" w14:textId="40468F57" w:rsidR="009D62B8" w:rsidRPr="00AD5500" w:rsidRDefault="009D62B8" w:rsidP="2288C217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003490C5" w14:textId="77777777" w:rsidR="009D62B8" w:rsidRPr="00AD5500" w:rsidRDefault="009D62B8" w:rsidP="2288C217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68D88DB5" w14:textId="21C12E2B" w:rsidR="2288C217" w:rsidRDefault="2288C217" w:rsidP="2288C217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10EAC9C3" w14:textId="5301805A" w:rsidR="2288C217" w:rsidRDefault="2288C217" w:rsidP="2288C217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53C6A045" w14:textId="73F9A045" w:rsidR="2288C217" w:rsidRDefault="14C361CD" w:rsidP="14C361CD">
      <w:pPr>
        <w:jc w:val="both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14C361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2.Write</w:t>
      </w:r>
      <w:proofErr w:type="gramEnd"/>
      <w:r w:rsidRPr="14C361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a program to print current time periodically.</w:t>
      </w:r>
      <w:r w:rsidR="2288C217">
        <w:br/>
      </w:r>
      <w:r w:rsidRPr="14C361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          </w:t>
      </w:r>
    </w:p>
    <w:p w14:paraId="22040128" w14:textId="12DE5330" w:rsidR="2288C217" w:rsidRDefault="2288C217" w:rsidP="2288C217">
      <w:pPr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  <w:r w:rsidRPr="2288C217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Description</w:t>
      </w:r>
    </w:p>
    <w:p w14:paraId="4B083FFA" w14:textId="3A81FCC1" w:rsidR="2288C217" w:rsidRDefault="2288C217" w:rsidP="2288C217">
      <w:pPr>
        <w:jc w:val="both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2288C21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Time is a command used to print the time in hours, minutes and seconds.</w:t>
      </w:r>
    </w:p>
    <w:p w14:paraId="2DB23893" w14:textId="77777777" w:rsidR="009D62B8" w:rsidRPr="00AD5500" w:rsidRDefault="009D62B8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3A28220B" w14:textId="63CBB49A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6B2F2ECC" w14:textId="49A0E9B5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07899B87" w14:textId="7470F386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1F90BAD3" w14:textId="0AC5ACCB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71B25B1F" w14:textId="26D0FACA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5397658F" w14:textId="4EE1C672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7912657B" w14:textId="017593AB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2E30F592" w14:textId="736CFDBE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75FFD7BA" w14:textId="3BE1E36B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3B4C904D" w14:textId="688412D8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265A22DE" w14:textId="6845ABE6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273153A6" w14:textId="69C6B815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06F18B18" w14:textId="3249A37D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1F06D4FD" w14:textId="198C2AC4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6F104634" w14:textId="476EE08B" w:rsidR="14C361CD" w:rsidRDefault="14C361CD" w:rsidP="14C361CD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</w:p>
    <w:p w14:paraId="48DC9AF8" w14:textId="2B16AC8D" w:rsidR="00B15B06" w:rsidRPr="00AD5500" w:rsidRDefault="2288C217" w:rsidP="2288C217">
      <w:pPr>
        <w:pStyle w:val="Heading2"/>
        <w:rPr>
          <w:rFonts w:asciiTheme="minorHAnsi" w:hAnsiTheme="minorHAnsi" w:cstheme="minorBidi"/>
          <w:b/>
          <w:bCs/>
          <w:sz w:val="28"/>
          <w:szCs w:val="28"/>
          <w:lang w:bidi="ar-SA"/>
        </w:rPr>
      </w:pPr>
      <w:bookmarkStart w:id="10" w:name="_Toc65909883"/>
      <w:r w:rsidRPr="2288C217">
        <w:rPr>
          <w:rFonts w:asciiTheme="minorHAnsi" w:hAnsiTheme="minorHAnsi" w:cstheme="minorBidi"/>
          <w:b/>
          <w:bCs/>
          <w:sz w:val="28"/>
          <w:szCs w:val="28"/>
        </w:rPr>
        <w:t>Activity 4 – Process</w:t>
      </w:r>
      <w:bookmarkEnd w:id="10"/>
      <w:r w:rsidRPr="2288C217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</w:p>
    <w:p w14:paraId="41A65C81" w14:textId="31F7FFAC" w:rsidR="2288C217" w:rsidRDefault="14C361CD" w:rsidP="2288C217">
      <w:pPr>
        <w:rPr>
          <w:sz w:val="24"/>
          <w:szCs w:val="24"/>
        </w:rPr>
      </w:pPr>
      <w:r w:rsidRPr="14C361CD">
        <w:rPr>
          <w:sz w:val="24"/>
          <w:szCs w:val="24"/>
        </w:rPr>
        <w:t xml:space="preserve">Program in execution is called as process. When the grogram is loaded into the memory it becomes process, this memory is divided as heap, stack, data, </w:t>
      </w:r>
      <w:proofErr w:type="gramStart"/>
      <w:r w:rsidRPr="14C361CD">
        <w:rPr>
          <w:sz w:val="24"/>
          <w:szCs w:val="24"/>
        </w:rPr>
        <w:t>text</w:t>
      </w:r>
      <w:proofErr w:type="gramEnd"/>
      <w:r w:rsidRPr="14C361CD">
        <w:rPr>
          <w:sz w:val="24"/>
          <w:szCs w:val="24"/>
        </w:rPr>
        <w:t>.</w:t>
      </w:r>
    </w:p>
    <w:p w14:paraId="27612DBD" w14:textId="58F7CF0B" w:rsidR="14C361CD" w:rsidRDefault="14C361CD" w:rsidP="14C361CD">
      <w:pPr>
        <w:rPr>
          <w:sz w:val="24"/>
          <w:szCs w:val="24"/>
        </w:rPr>
      </w:pPr>
      <w:r w:rsidRPr="14C361CD">
        <w:rPr>
          <w:sz w:val="24"/>
          <w:szCs w:val="24"/>
        </w:rPr>
        <w:t>1. Design a mini shell</w:t>
      </w:r>
    </w:p>
    <w:p w14:paraId="073ACB3A" w14:textId="789227DC" w:rsidR="14C361CD" w:rsidRDefault="14C361CD" w:rsidP="14C361CD">
      <w:pPr>
        <w:rPr>
          <w:sz w:val="24"/>
          <w:szCs w:val="24"/>
        </w:rPr>
      </w:pPr>
    </w:p>
    <w:p w14:paraId="78FEAE4B" w14:textId="58D4E12D" w:rsidR="14C361CD" w:rsidRDefault="14C361CD" w:rsidP="14C361CD">
      <w:pPr>
        <w:rPr>
          <w:sz w:val="24"/>
          <w:szCs w:val="24"/>
        </w:rPr>
      </w:pPr>
      <w:r w:rsidRPr="14C361CD">
        <w:rPr>
          <w:sz w:val="24"/>
          <w:szCs w:val="24"/>
        </w:rPr>
        <w:t>2. Write a program to compile &amp; link any c/</w:t>
      </w:r>
      <w:proofErr w:type="spellStart"/>
      <w:r w:rsidRPr="14C361CD">
        <w:rPr>
          <w:sz w:val="24"/>
          <w:szCs w:val="24"/>
        </w:rPr>
        <w:t>c++</w:t>
      </w:r>
      <w:proofErr w:type="spellEnd"/>
      <w:r w:rsidRPr="14C361CD">
        <w:rPr>
          <w:sz w:val="24"/>
          <w:szCs w:val="24"/>
        </w:rPr>
        <w:t xml:space="preserve"> program within child process by launching </w:t>
      </w:r>
      <w:proofErr w:type="spellStart"/>
      <w:r w:rsidRPr="14C361CD">
        <w:rPr>
          <w:sz w:val="24"/>
          <w:szCs w:val="24"/>
        </w:rPr>
        <w:t>gcc</w:t>
      </w:r>
      <w:proofErr w:type="spellEnd"/>
      <w:r w:rsidRPr="14C361CD">
        <w:rPr>
          <w:sz w:val="24"/>
          <w:szCs w:val="24"/>
        </w:rPr>
        <w:t xml:space="preserve"> using </w:t>
      </w:r>
      <w:proofErr w:type="spellStart"/>
      <w:r w:rsidRPr="14C361CD">
        <w:rPr>
          <w:sz w:val="24"/>
          <w:szCs w:val="24"/>
        </w:rPr>
        <w:t>execl</w:t>
      </w:r>
      <w:proofErr w:type="spellEnd"/>
      <w:r w:rsidRPr="14C361CD">
        <w:rPr>
          <w:sz w:val="24"/>
          <w:szCs w:val="24"/>
        </w:rPr>
        <w:t>/</w:t>
      </w:r>
      <w:proofErr w:type="spellStart"/>
      <w:r w:rsidRPr="14C361CD">
        <w:rPr>
          <w:sz w:val="24"/>
          <w:szCs w:val="24"/>
        </w:rPr>
        <w:t>execlp</w:t>
      </w:r>
      <w:proofErr w:type="spellEnd"/>
      <w:r w:rsidRPr="14C361CD">
        <w:rPr>
          <w:sz w:val="24"/>
          <w:szCs w:val="24"/>
        </w:rPr>
        <w:t>.</w:t>
      </w:r>
    </w:p>
    <w:p w14:paraId="2C06E24D" w14:textId="578AA4D7" w:rsidR="14C361CD" w:rsidRDefault="14C361CD" w:rsidP="14C361CD">
      <w:pPr>
        <w:rPr>
          <w:sz w:val="24"/>
          <w:szCs w:val="24"/>
        </w:rPr>
      </w:pPr>
    </w:p>
    <w:p w14:paraId="31FA3C3E" w14:textId="13E5D7AE" w:rsidR="14C361CD" w:rsidRDefault="14C361CD" w:rsidP="14C361CD">
      <w:pPr>
        <w:rPr>
          <w:sz w:val="24"/>
          <w:szCs w:val="24"/>
        </w:rPr>
      </w:pPr>
    </w:p>
    <w:p w14:paraId="61D1C03F" w14:textId="12DE5330" w:rsidR="14C361CD" w:rsidRDefault="14C361CD" w:rsidP="14C361CD">
      <w:pPr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  <w:r w:rsidRPr="14C361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Description</w:t>
      </w:r>
    </w:p>
    <w:p w14:paraId="7F94E63B" w14:textId="25AFFA7C" w:rsidR="14C361CD" w:rsidRDefault="14C361CD" w:rsidP="14C361CD">
      <w:pPr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</w:p>
    <w:p w14:paraId="706DC774" w14:textId="6C8E1E7C" w:rsidR="14C361CD" w:rsidRDefault="14C361CD" w:rsidP="14C361CD">
      <w:pPr>
        <w:jc w:val="both"/>
        <w:rPr>
          <w:rFonts w:asciiTheme="minorHAnsi" w:eastAsiaTheme="minorEastAsia" w:hAnsiTheme="minorHAnsi" w:cstheme="minorBidi"/>
          <w:sz w:val="24"/>
          <w:szCs w:val="24"/>
        </w:rPr>
      </w:pPr>
      <w:proofErr w:type="spellStart"/>
      <w:r w:rsidRPr="14C361CD">
        <w:rPr>
          <w:rFonts w:asciiTheme="minorHAnsi" w:eastAsiaTheme="minorEastAsia" w:hAnsiTheme="minorHAnsi" w:cstheme="minorBidi"/>
          <w:b/>
          <w:bCs/>
          <w:sz w:val="24"/>
          <w:szCs w:val="24"/>
        </w:rPr>
        <w:t>Execlp</w:t>
      </w:r>
      <w:proofErr w:type="spellEnd"/>
      <w:r w:rsidRPr="14C361CD">
        <w:rPr>
          <w:rFonts w:asciiTheme="minorHAnsi" w:eastAsiaTheme="minorEastAsia" w:hAnsiTheme="minorHAnsi" w:cstheme="minorBidi"/>
          <w:sz w:val="24"/>
          <w:szCs w:val="24"/>
        </w:rPr>
        <w:t>: duplicates the actions of the shell in searching for an executable file.</w:t>
      </w:r>
    </w:p>
    <w:p w14:paraId="3CD35D6F" w14:textId="7C99CB76" w:rsidR="14C361CD" w:rsidRDefault="14C361CD" w:rsidP="14C361CD">
      <w:pPr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  <w:r w:rsidRPr="14C361C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Fork: T</w:t>
      </w:r>
      <w:r w:rsidRPr="14C361CD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his system call is used to create new process.</w:t>
      </w:r>
    </w:p>
    <w:p w14:paraId="05AFD747" w14:textId="6A5C3AA9" w:rsidR="14C361CD" w:rsidRDefault="14C361CD" w:rsidP="14C361CD">
      <w:pPr>
        <w:jc w:val="both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14:paraId="5D2A4495" w14:textId="23138562" w:rsidR="14C361CD" w:rsidRDefault="14C361CD" w:rsidP="14C361CD">
      <w:pPr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</w:p>
    <w:p w14:paraId="7374514A" w14:textId="35AEF7ED" w:rsidR="14C361CD" w:rsidRDefault="14C361CD" w:rsidP="14C361CD">
      <w:pPr>
        <w:ind w:firstLine="0"/>
        <w:rPr>
          <w:rFonts w:eastAsia="Calibri" w:cs="Calibri"/>
          <w:b/>
          <w:bCs/>
          <w:color w:val="000000" w:themeColor="text1"/>
          <w:sz w:val="24"/>
          <w:szCs w:val="24"/>
        </w:rPr>
      </w:pPr>
      <w:r w:rsidRPr="14C361CD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Challenges</w:t>
      </w:r>
    </w:p>
    <w:p w14:paraId="550AC2CB" w14:textId="49770ED1" w:rsidR="14C361CD" w:rsidRDefault="14C361CD" w:rsidP="14C361CD">
      <w:pPr>
        <w:ind w:firstLine="0"/>
        <w:rPr>
          <w:rFonts w:eastAsia="Calibri" w:cs="Calibri"/>
          <w:b/>
          <w:bCs/>
          <w:color w:val="000000" w:themeColor="text1"/>
          <w:sz w:val="24"/>
          <w:szCs w:val="24"/>
        </w:rPr>
      </w:pPr>
    </w:p>
    <w:p w14:paraId="73C27DF3" w14:textId="4B31F513" w:rsidR="14C361CD" w:rsidRDefault="07AABF0B" w:rsidP="07AABF0B">
      <w:pPr>
        <w:ind w:firstLine="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7AABF0B">
        <w:rPr>
          <w:rFonts w:eastAsia="Calibri" w:cs="Calibri"/>
          <w:b/>
          <w:bCs/>
          <w:color w:val="000000" w:themeColor="text1"/>
          <w:sz w:val="24"/>
          <w:szCs w:val="24"/>
        </w:rPr>
        <w:t xml:space="preserve">        </w:t>
      </w:r>
      <w:r w:rsidRPr="07AABF0B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Was not able to understand the usage of command.</w:t>
      </w:r>
    </w:p>
    <w:p w14:paraId="2C79B0B2" w14:textId="0E321956" w:rsidR="14C361CD" w:rsidRDefault="14C361CD" w:rsidP="14C361CD">
      <w:pPr>
        <w:rPr>
          <w:sz w:val="24"/>
          <w:szCs w:val="24"/>
        </w:rPr>
      </w:pPr>
    </w:p>
    <w:p w14:paraId="47CDF6DC" w14:textId="48DDD1C1" w:rsidR="14C361CD" w:rsidRDefault="14C361CD" w:rsidP="07AABF0B">
      <w:pPr>
        <w:ind w:firstLine="0"/>
        <w:rPr>
          <w:sz w:val="24"/>
          <w:szCs w:val="24"/>
        </w:rPr>
      </w:pPr>
    </w:p>
    <w:p w14:paraId="1E520F9A" w14:textId="697C6284" w:rsidR="2288C217" w:rsidRDefault="2288C217" w:rsidP="2288C217"/>
    <w:p w14:paraId="41EEF949" w14:textId="4C0A21AD" w:rsidR="009D62B8" w:rsidRPr="00AD5500" w:rsidRDefault="07AABF0B" w:rsidP="07AABF0B">
      <w:pPr>
        <w:pStyle w:val="Heading2"/>
        <w:rPr>
          <w:rFonts w:asciiTheme="minorHAnsi" w:hAnsiTheme="minorHAnsi" w:cstheme="minorBidi"/>
          <w:b/>
          <w:bCs/>
          <w:sz w:val="22"/>
          <w:szCs w:val="22"/>
          <w:lang w:bidi="ar-SA"/>
        </w:rPr>
      </w:pPr>
      <w:bookmarkStart w:id="11" w:name="_Toc65909884"/>
      <w:r w:rsidRPr="07AABF0B">
        <w:rPr>
          <w:rFonts w:asciiTheme="minorHAnsi" w:hAnsiTheme="minorHAnsi" w:cstheme="minorBidi"/>
          <w:b/>
          <w:bCs/>
          <w:sz w:val="28"/>
          <w:szCs w:val="28"/>
        </w:rPr>
        <w:t xml:space="preserve">Activity 5 – Semaphores and </w:t>
      </w:r>
      <w:proofErr w:type="spellStart"/>
      <w:r w:rsidRPr="07AABF0B">
        <w:rPr>
          <w:rFonts w:asciiTheme="minorHAnsi" w:hAnsiTheme="minorHAnsi" w:cstheme="minorBidi"/>
          <w:b/>
          <w:bCs/>
          <w:sz w:val="28"/>
          <w:szCs w:val="28"/>
        </w:rPr>
        <w:t>mutex</w:t>
      </w:r>
      <w:bookmarkEnd w:id="11"/>
      <w:proofErr w:type="spellEnd"/>
    </w:p>
    <w:p w14:paraId="1020FB70" w14:textId="0C41106C" w:rsidR="07AABF0B" w:rsidRDefault="07AABF0B" w:rsidP="07AABF0B"/>
    <w:p w14:paraId="46FF7177" w14:textId="579C4B3C" w:rsidR="07AABF0B" w:rsidRDefault="07AABF0B" w:rsidP="07AABF0B">
      <w:r w:rsidRPr="07AABF0B">
        <w:rPr>
          <w:sz w:val="24"/>
          <w:szCs w:val="24"/>
        </w:rPr>
        <w:t>Concepts learnt as part of activity 5 are as follows:</w:t>
      </w:r>
    </w:p>
    <w:p w14:paraId="0B7BF4B1" w14:textId="0D2B8F25" w:rsidR="07AABF0B" w:rsidRDefault="07AABF0B" w:rsidP="07AABF0B">
      <w:pPr>
        <w:pStyle w:val="ListParagraph"/>
        <w:numPr>
          <w:ilvl w:val="0"/>
          <w:numId w:val="2"/>
        </w:numPr>
        <w:rPr>
          <w:rFonts w:eastAsia="Calibri" w:cs="Calibri"/>
          <w:sz w:val="24"/>
          <w:szCs w:val="24"/>
        </w:rPr>
      </w:pPr>
      <w:r w:rsidRPr="07AABF0B">
        <w:rPr>
          <w:sz w:val="24"/>
          <w:szCs w:val="24"/>
        </w:rPr>
        <w:t xml:space="preserve"> </w:t>
      </w:r>
      <w:proofErr w:type="spellStart"/>
      <w:r w:rsidRPr="07AABF0B">
        <w:rPr>
          <w:sz w:val="24"/>
          <w:szCs w:val="24"/>
        </w:rPr>
        <w:t>Mutex</w:t>
      </w:r>
      <w:proofErr w:type="spellEnd"/>
      <w:r w:rsidRPr="07AABF0B">
        <w:rPr>
          <w:sz w:val="24"/>
          <w:szCs w:val="24"/>
        </w:rPr>
        <w:t xml:space="preserve"> lock</w:t>
      </w:r>
    </w:p>
    <w:p w14:paraId="1E2930B2" w14:textId="7E8C6784" w:rsidR="07AABF0B" w:rsidRDefault="07AABF0B" w:rsidP="07AABF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7AABF0B">
        <w:rPr>
          <w:sz w:val="24"/>
          <w:szCs w:val="24"/>
        </w:rPr>
        <w:t>Semaphores – named and unnamed</w:t>
      </w:r>
    </w:p>
    <w:p w14:paraId="480BB451" w14:textId="38843F97" w:rsidR="07AABF0B" w:rsidRDefault="07AABF0B" w:rsidP="07AABF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7AABF0B">
        <w:rPr>
          <w:sz w:val="24"/>
          <w:szCs w:val="24"/>
        </w:rPr>
        <w:t>Race condition</w:t>
      </w:r>
    </w:p>
    <w:p w14:paraId="0FF0E290" w14:textId="38C78851" w:rsidR="07AABF0B" w:rsidRDefault="07AABF0B" w:rsidP="07AABF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7AABF0B">
        <w:rPr>
          <w:sz w:val="24"/>
          <w:szCs w:val="24"/>
        </w:rPr>
        <w:t>Deadlock</w:t>
      </w:r>
    </w:p>
    <w:p w14:paraId="586261B1" w14:textId="174075FB" w:rsidR="07AABF0B" w:rsidRDefault="07AABF0B" w:rsidP="07AABF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7AABF0B">
        <w:rPr>
          <w:sz w:val="24"/>
          <w:szCs w:val="24"/>
        </w:rPr>
        <w:t>Pipes</w:t>
      </w:r>
    </w:p>
    <w:p w14:paraId="3011F98A" w14:textId="18F022B5" w:rsidR="07AABF0B" w:rsidRDefault="07AABF0B" w:rsidP="07AABF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7AABF0B">
        <w:rPr>
          <w:sz w:val="24"/>
          <w:szCs w:val="24"/>
        </w:rPr>
        <w:t>Shared memory</w:t>
      </w:r>
    </w:p>
    <w:p w14:paraId="5F055F41" w14:textId="3B1DDF5A" w:rsidR="07AABF0B" w:rsidRDefault="07AABF0B" w:rsidP="07AABF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7AABF0B">
        <w:rPr>
          <w:sz w:val="24"/>
          <w:szCs w:val="24"/>
        </w:rPr>
        <w:t>Message queue</w:t>
      </w:r>
    </w:p>
    <w:p w14:paraId="070E4A53" w14:textId="21889058" w:rsidR="07AABF0B" w:rsidRDefault="07AABF0B" w:rsidP="07AABF0B">
      <w:pPr>
        <w:rPr>
          <w:sz w:val="24"/>
          <w:szCs w:val="24"/>
        </w:rPr>
      </w:pPr>
    </w:p>
    <w:p w14:paraId="286097E8" w14:textId="3D93C612" w:rsidR="07AABF0B" w:rsidRDefault="07AABF0B" w:rsidP="07AABF0B">
      <w:pPr>
        <w:rPr>
          <w:sz w:val="24"/>
          <w:szCs w:val="24"/>
        </w:rPr>
      </w:pPr>
    </w:p>
    <w:p w14:paraId="5EE88585" w14:textId="3829A1AB" w:rsidR="07AABF0B" w:rsidRDefault="07AABF0B" w:rsidP="07AABF0B">
      <w:pPr>
        <w:rPr>
          <w:sz w:val="24"/>
          <w:szCs w:val="24"/>
        </w:rPr>
      </w:pPr>
      <w:r w:rsidRPr="07AABF0B">
        <w:rPr>
          <w:sz w:val="24"/>
          <w:szCs w:val="24"/>
        </w:rPr>
        <w:t>Learning outcome:</w:t>
      </w:r>
    </w:p>
    <w:p w14:paraId="3BA12E57" w14:textId="3AFFBD8C" w:rsidR="07AABF0B" w:rsidRDefault="07AABF0B" w:rsidP="07AABF0B">
      <w:pPr>
        <w:pStyle w:val="ListParagraph"/>
        <w:numPr>
          <w:ilvl w:val="0"/>
          <w:numId w:val="1"/>
        </w:numPr>
        <w:rPr>
          <w:rFonts w:eastAsia="Calibri" w:cs="Calibri"/>
          <w:sz w:val="24"/>
          <w:szCs w:val="24"/>
        </w:rPr>
      </w:pPr>
      <w:r w:rsidRPr="07AABF0B">
        <w:rPr>
          <w:sz w:val="24"/>
          <w:szCs w:val="24"/>
        </w:rPr>
        <w:t>Understood the requirement of and usage of all the above.</w:t>
      </w:r>
    </w:p>
    <w:p w14:paraId="6BF8DC0C" w14:textId="4A9CD8C9" w:rsidR="07AABF0B" w:rsidRDefault="07AABF0B" w:rsidP="07AABF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AABF0B">
        <w:rPr>
          <w:sz w:val="24"/>
          <w:szCs w:val="24"/>
        </w:rPr>
        <w:t xml:space="preserve">  Implemented the gained knowledge on the activities.</w:t>
      </w:r>
    </w:p>
    <w:p w14:paraId="120BDADE" w14:textId="41861F31" w:rsidR="07AABF0B" w:rsidRDefault="07AABF0B" w:rsidP="07AABF0B">
      <w:pPr>
        <w:rPr>
          <w:sz w:val="24"/>
          <w:szCs w:val="24"/>
        </w:rPr>
      </w:pPr>
    </w:p>
    <w:p w14:paraId="3AD320EE" w14:textId="0BBDEC38" w:rsidR="07AABF0B" w:rsidRDefault="07AABF0B" w:rsidP="07AABF0B">
      <w:pPr>
        <w:rPr>
          <w:sz w:val="24"/>
          <w:szCs w:val="24"/>
        </w:rPr>
      </w:pPr>
    </w:p>
    <w:p w14:paraId="42ED87FB" w14:textId="7B0F6341" w:rsidR="07AABF0B" w:rsidRDefault="07AABF0B" w:rsidP="07AABF0B">
      <w:pPr>
        <w:rPr>
          <w:sz w:val="24"/>
          <w:szCs w:val="24"/>
        </w:rPr>
      </w:pPr>
    </w:p>
    <w:p w14:paraId="26C619B0" w14:textId="7AC0F3A8" w:rsidR="07AABF0B" w:rsidRDefault="07AABF0B" w:rsidP="07AABF0B">
      <w:pPr>
        <w:rPr>
          <w:sz w:val="24"/>
          <w:szCs w:val="24"/>
        </w:rPr>
      </w:pPr>
    </w:p>
    <w:p w14:paraId="03E94651" w14:textId="1C89EAB7" w:rsidR="07AABF0B" w:rsidRDefault="07AABF0B" w:rsidP="07AABF0B">
      <w:pPr>
        <w:rPr>
          <w:sz w:val="24"/>
          <w:szCs w:val="24"/>
        </w:rPr>
      </w:pPr>
    </w:p>
    <w:p w14:paraId="0EE1B5B1" w14:textId="32ECD161" w:rsidR="07AABF0B" w:rsidRDefault="07AABF0B" w:rsidP="07AABF0B">
      <w:pPr>
        <w:rPr>
          <w:sz w:val="24"/>
          <w:szCs w:val="24"/>
        </w:rPr>
      </w:pPr>
    </w:p>
    <w:p w14:paraId="283B418E" w14:textId="31FCC79A" w:rsidR="07AABF0B" w:rsidRDefault="07AABF0B" w:rsidP="07AABF0B">
      <w:pPr>
        <w:rPr>
          <w:sz w:val="24"/>
          <w:szCs w:val="24"/>
        </w:rPr>
      </w:pPr>
    </w:p>
    <w:p w14:paraId="60CFCC93" w14:textId="40D88FB8" w:rsidR="07AABF0B" w:rsidRDefault="07AABF0B" w:rsidP="07AABF0B">
      <w:pPr>
        <w:rPr>
          <w:sz w:val="24"/>
          <w:szCs w:val="24"/>
        </w:rPr>
      </w:pPr>
    </w:p>
    <w:p w14:paraId="74077D57" w14:textId="193F407C" w:rsidR="07AABF0B" w:rsidRDefault="07AABF0B" w:rsidP="07AABF0B">
      <w:pPr>
        <w:rPr>
          <w:b/>
          <w:bCs/>
          <w:sz w:val="32"/>
          <w:szCs w:val="32"/>
        </w:rPr>
      </w:pPr>
      <w:r w:rsidRPr="07AABF0B">
        <w:rPr>
          <w:b/>
          <w:bCs/>
          <w:sz w:val="28"/>
          <w:szCs w:val="28"/>
        </w:rPr>
        <w:t>References:</w:t>
      </w:r>
    </w:p>
    <w:p w14:paraId="6313291D" w14:textId="05C89993" w:rsidR="07AABF0B" w:rsidRDefault="07AABF0B" w:rsidP="07AABF0B">
      <w:pPr>
        <w:rPr>
          <w:b/>
          <w:bCs/>
          <w:sz w:val="28"/>
          <w:szCs w:val="28"/>
        </w:rPr>
      </w:pPr>
    </w:p>
    <w:p w14:paraId="44F9AA1D" w14:textId="355806F4" w:rsidR="07AABF0B" w:rsidRDefault="07AABF0B" w:rsidP="07AABF0B">
      <w:pPr>
        <w:rPr>
          <w:b/>
          <w:bCs/>
          <w:sz w:val="20"/>
          <w:szCs w:val="20"/>
        </w:rPr>
      </w:pPr>
    </w:p>
    <w:p w14:paraId="026FA3A4" w14:textId="235A7D2C" w:rsidR="07AABF0B" w:rsidRDefault="07AABF0B" w:rsidP="07AABF0B">
      <w:pPr>
        <w:rPr>
          <w:sz w:val="20"/>
          <w:szCs w:val="20"/>
        </w:rPr>
      </w:pPr>
      <w:r w:rsidRPr="07AABF0B">
        <w:rPr>
          <w:sz w:val="20"/>
          <w:szCs w:val="20"/>
        </w:rPr>
        <w:t xml:space="preserve">[1] </w:t>
      </w:r>
      <w:hyperlink r:id="rId16">
        <w:r w:rsidRPr="07AABF0B">
          <w:rPr>
            <w:rStyle w:val="Hyperlink"/>
            <w:sz w:val="20"/>
            <w:szCs w:val="20"/>
          </w:rPr>
          <w:t>https://www.youtube.com/watch</w:t>
        </w:r>
      </w:hyperlink>
      <w:r w:rsidRPr="07AABF0B">
        <w:rPr>
          <w:sz w:val="20"/>
          <w:szCs w:val="20"/>
        </w:rPr>
        <w:t>?              v=</w:t>
      </w:r>
      <w:proofErr w:type="spellStart"/>
      <w:r w:rsidRPr="07AABF0B">
        <w:rPr>
          <w:sz w:val="20"/>
          <w:szCs w:val="20"/>
        </w:rPr>
        <w:t>eoGkJWgxurQ&amp;list</w:t>
      </w:r>
      <w:proofErr w:type="spellEnd"/>
      <w:r w:rsidRPr="07AABF0B">
        <w:rPr>
          <w:sz w:val="20"/>
          <w:szCs w:val="20"/>
        </w:rPr>
        <w:t>=PLxCzCOWd7aiGz9donHRrE9I3Mwn6XdP8p&amp;index=30</w:t>
      </w:r>
    </w:p>
    <w:p w14:paraId="15662B66" w14:textId="7218DB76" w:rsidR="07AABF0B" w:rsidRDefault="07AABF0B" w:rsidP="07AABF0B">
      <w:pPr>
        <w:rPr>
          <w:sz w:val="20"/>
          <w:szCs w:val="20"/>
        </w:rPr>
      </w:pPr>
    </w:p>
    <w:p w14:paraId="48DC9AF9" w14:textId="6A78348B" w:rsidR="00D25955" w:rsidRPr="00AD5500" w:rsidRDefault="07AABF0B" w:rsidP="07AABF0B">
      <w:pPr>
        <w:jc w:val="both"/>
        <w:rPr>
          <w:rFonts w:asciiTheme="minorHAnsi" w:hAnsiTheme="minorHAnsi" w:cstheme="minorBidi"/>
          <w:sz w:val="20"/>
          <w:szCs w:val="20"/>
          <w:lang w:bidi="ar-SA"/>
        </w:rPr>
      </w:pPr>
      <w:r w:rsidRPr="07AABF0B">
        <w:rPr>
          <w:rFonts w:asciiTheme="minorHAnsi" w:hAnsiTheme="minorHAnsi" w:cstheme="minorBidi"/>
          <w:sz w:val="20"/>
          <w:szCs w:val="20"/>
          <w:lang w:bidi="ar-SA"/>
        </w:rPr>
        <w:t>[2] https://www.youtube.com/watch?v=l5-3mbBV1BQ&amp;list=PLxCzCOWd7aiGz9donHRrE9I3Mwn6XdP8p&amp;index=31</w:t>
      </w:r>
    </w:p>
    <w:sectPr w:rsidR="00D25955" w:rsidRPr="00AD5500" w:rsidSect="00015EE5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CD45C" w14:textId="77777777" w:rsidR="00123BB6" w:rsidRDefault="00123BB6" w:rsidP="006A582B">
      <w:r>
        <w:separator/>
      </w:r>
    </w:p>
  </w:endnote>
  <w:endnote w:type="continuationSeparator" w:id="0">
    <w:p w14:paraId="0A1E82EF" w14:textId="77777777" w:rsidR="00123BB6" w:rsidRDefault="00123BB6" w:rsidP="006A582B">
      <w:r>
        <w:continuationSeparator/>
      </w:r>
    </w:p>
  </w:endnote>
  <w:endnote w:type="continuationNotice" w:id="1">
    <w:p w14:paraId="2558407C" w14:textId="77777777" w:rsidR="00123BB6" w:rsidRDefault="00123B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545C56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407C8">
                    <w:rPr>
                      <w:b/>
                      <w:bCs/>
                      <w:noProof/>
                      <w:sz w:val="20"/>
                      <w:szCs w:val="20"/>
                    </w:rPr>
                    <w:t>11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407C8">
                    <w:rPr>
                      <w:b/>
                      <w:bCs/>
                      <w:noProof/>
                      <w:sz w:val="20"/>
                      <w:szCs w:val="20"/>
                    </w:rPr>
                    <w:t>11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14C361CD" w14:paraId="76390B6F" w14:textId="77777777" w:rsidTr="14C361CD">
      <w:tc>
        <w:tcPr>
          <w:tcW w:w="3390" w:type="dxa"/>
        </w:tcPr>
        <w:p w14:paraId="1123D19C" w14:textId="62C610E9" w:rsidR="14C361CD" w:rsidRDefault="14C361CD" w:rsidP="14C361CD">
          <w:pPr>
            <w:ind w:left="-115"/>
          </w:pPr>
        </w:p>
      </w:tc>
      <w:tc>
        <w:tcPr>
          <w:tcW w:w="3390" w:type="dxa"/>
        </w:tcPr>
        <w:p w14:paraId="2701F493" w14:textId="279ECE90" w:rsidR="14C361CD" w:rsidRDefault="14C361CD" w:rsidP="14C361CD">
          <w:pPr>
            <w:jc w:val="center"/>
          </w:pPr>
        </w:p>
      </w:tc>
      <w:tc>
        <w:tcPr>
          <w:tcW w:w="3390" w:type="dxa"/>
        </w:tcPr>
        <w:p w14:paraId="25F02089" w14:textId="352914D8" w:rsidR="14C361CD" w:rsidRDefault="14C361CD" w:rsidP="14C361CD">
          <w:pPr>
            <w:ind w:right="-115"/>
            <w:jc w:val="right"/>
          </w:pPr>
        </w:p>
      </w:tc>
    </w:tr>
  </w:tbl>
  <w:p w14:paraId="39819C5D" w14:textId="1F3EF279" w:rsidR="14C361CD" w:rsidRDefault="14C361CD" w:rsidP="14C36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B4876" w14:textId="77777777" w:rsidR="00123BB6" w:rsidRDefault="00123BB6" w:rsidP="006A582B">
      <w:r>
        <w:separator/>
      </w:r>
    </w:p>
  </w:footnote>
  <w:footnote w:type="continuationSeparator" w:id="0">
    <w:p w14:paraId="59720FED" w14:textId="77777777" w:rsidR="00123BB6" w:rsidRDefault="00123BB6" w:rsidP="006A582B">
      <w:r>
        <w:continuationSeparator/>
      </w:r>
    </w:p>
  </w:footnote>
  <w:footnote w:type="continuationNotice" w:id="1">
    <w:p w14:paraId="4B4DEC0E" w14:textId="77777777" w:rsidR="00123BB6" w:rsidRDefault="00123B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14C361CD">
      <w:tc>
        <w:tcPr>
          <w:tcW w:w="6768" w:type="dxa"/>
        </w:tcPr>
        <w:p w14:paraId="48DC9B4F" w14:textId="5179AAC3" w:rsidR="006F3721" w:rsidRDefault="006F3721" w:rsidP="14C361CD">
          <w:pPr>
            <w:pStyle w:val="Header"/>
            <w:ind w:firstLine="0"/>
            <w:rPr>
              <w:rFonts w:ascii="Arial" w:hAnsi="Arial" w:cs="Arial"/>
              <w:sz w:val="20"/>
              <w:szCs w:val="20"/>
            </w:rPr>
          </w:pPr>
          <w:r>
            <w:br/>
          </w:r>
          <w:r w:rsidR="14C361CD" w:rsidRPr="14C361CD">
            <w:rPr>
              <w:rFonts w:ascii="Arial" w:hAnsi="Arial" w:cs="Arial"/>
              <w:sz w:val="20"/>
              <w:szCs w:val="20"/>
            </w:rPr>
            <w:t>Learning Report – Linux OS and Program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14C361CD" w14:paraId="4CB874AD" w14:textId="77777777" w:rsidTr="14C361CD">
      <w:tc>
        <w:tcPr>
          <w:tcW w:w="3390" w:type="dxa"/>
        </w:tcPr>
        <w:p w14:paraId="13F095CB" w14:textId="7E1E8A21" w:rsidR="14C361CD" w:rsidRDefault="14C361CD" w:rsidP="14C361CD">
          <w:pPr>
            <w:ind w:left="-115"/>
          </w:pPr>
        </w:p>
      </w:tc>
      <w:tc>
        <w:tcPr>
          <w:tcW w:w="3390" w:type="dxa"/>
        </w:tcPr>
        <w:p w14:paraId="7620288E" w14:textId="6A619ACB" w:rsidR="14C361CD" w:rsidRDefault="14C361CD" w:rsidP="14C361CD">
          <w:pPr>
            <w:jc w:val="center"/>
          </w:pPr>
        </w:p>
      </w:tc>
      <w:tc>
        <w:tcPr>
          <w:tcW w:w="3390" w:type="dxa"/>
        </w:tcPr>
        <w:p w14:paraId="73D3E692" w14:textId="2B70F0CD" w:rsidR="14C361CD" w:rsidRDefault="14C361CD" w:rsidP="14C361CD">
          <w:pPr>
            <w:ind w:right="-115"/>
            <w:jc w:val="right"/>
          </w:pPr>
        </w:p>
      </w:tc>
    </w:tr>
  </w:tbl>
  <w:p w14:paraId="6985042C" w14:textId="2BE6227E" w:rsidR="14C361CD" w:rsidRDefault="14C361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B44"/>
    <w:multiLevelType w:val="hybridMultilevel"/>
    <w:tmpl w:val="D098CE0C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54A1381"/>
    <w:multiLevelType w:val="hybridMultilevel"/>
    <w:tmpl w:val="01F8F0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1E558A"/>
    <w:multiLevelType w:val="hybridMultilevel"/>
    <w:tmpl w:val="B726A33C"/>
    <w:lvl w:ilvl="0" w:tplc="40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7" w15:restartNumberingAfterBreak="0">
    <w:nsid w:val="2A2D4C5B"/>
    <w:multiLevelType w:val="hybridMultilevel"/>
    <w:tmpl w:val="0C264C6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F33103"/>
    <w:multiLevelType w:val="hybridMultilevel"/>
    <w:tmpl w:val="FDB6D116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616BE8"/>
    <w:multiLevelType w:val="hybridMultilevel"/>
    <w:tmpl w:val="E8AEEB28"/>
    <w:lvl w:ilvl="0" w:tplc="0ED8C8E4">
      <w:start w:val="1"/>
      <w:numFmt w:val="decimal"/>
      <w:lvlText w:val="%1."/>
      <w:lvlJc w:val="left"/>
      <w:pPr>
        <w:ind w:left="720" w:hanging="360"/>
      </w:pPr>
    </w:lvl>
    <w:lvl w:ilvl="1" w:tplc="6980F15C">
      <w:start w:val="1"/>
      <w:numFmt w:val="lowerLetter"/>
      <w:lvlText w:val="%2."/>
      <w:lvlJc w:val="left"/>
      <w:pPr>
        <w:ind w:left="1440" w:hanging="360"/>
      </w:pPr>
    </w:lvl>
    <w:lvl w:ilvl="2" w:tplc="F60CD6FE">
      <w:start w:val="1"/>
      <w:numFmt w:val="lowerRoman"/>
      <w:lvlText w:val="%3."/>
      <w:lvlJc w:val="right"/>
      <w:pPr>
        <w:ind w:left="2160" w:hanging="180"/>
      </w:pPr>
    </w:lvl>
    <w:lvl w:ilvl="3" w:tplc="8EAA7BA8">
      <w:start w:val="1"/>
      <w:numFmt w:val="decimal"/>
      <w:lvlText w:val="%4."/>
      <w:lvlJc w:val="left"/>
      <w:pPr>
        <w:ind w:left="2880" w:hanging="360"/>
      </w:pPr>
    </w:lvl>
    <w:lvl w:ilvl="4" w:tplc="6370224A">
      <w:start w:val="1"/>
      <w:numFmt w:val="lowerLetter"/>
      <w:lvlText w:val="%5."/>
      <w:lvlJc w:val="left"/>
      <w:pPr>
        <w:ind w:left="3600" w:hanging="360"/>
      </w:pPr>
    </w:lvl>
    <w:lvl w:ilvl="5" w:tplc="E49E3A74">
      <w:start w:val="1"/>
      <w:numFmt w:val="lowerRoman"/>
      <w:lvlText w:val="%6."/>
      <w:lvlJc w:val="right"/>
      <w:pPr>
        <w:ind w:left="4320" w:hanging="180"/>
      </w:pPr>
    </w:lvl>
    <w:lvl w:ilvl="6" w:tplc="DD3E5630">
      <w:start w:val="1"/>
      <w:numFmt w:val="decimal"/>
      <w:lvlText w:val="%7."/>
      <w:lvlJc w:val="left"/>
      <w:pPr>
        <w:ind w:left="5040" w:hanging="360"/>
      </w:pPr>
    </w:lvl>
    <w:lvl w:ilvl="7" w:tplc="FE046D08">
      <w:start w:val="1"/>
      <w:numFmt w:val="lowerLetter"/>
      <w:lvlText w:val="%8."/>
      <w:lvlJc w:val="left"/>
      <w:pPr>
        <w:ind w:left="5760" w:hanging="360"/>
      </w:pPr>
    </w:lvl>
    <w:lvl w:ilvl="8" w:tplc="61C0680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95A28"/>
    <w:multiLevelType w:val="hybridMultilevel"/>
    <w:tmpl w:val="F43C5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030B7"/>
    <w:multiLevelType w:val="hybridMultilevel"/>
    <w:tmpl w:val="22522E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96BD0"/>
    <w:multiLevelType w:val="hybridMultilevel"/>
    <w:tmpl w:val="BB8A339E"/>
    <w:lvl w:ilvl="0" w:tplc="FFFFFFFF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4C6D3594"/>
    <w:multiLevelType w:val="hybridMultilevel"/>
    <w:tmpl w:val="360A6F58"/>
    <w:lvl w:ilvl="0" w:tplc="F8FEE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C1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A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9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AF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A0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C2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4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50D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901DC"/>
    <w:multiLevelType w:val="hybridMultilevel"/>
    <w:tmpl w:val="92425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A6ED2"/>
    <w:multiLevelType w:val="hybridMultilevel"/>
    <w:tmpl w:val="9A60BEF6"/>
    <w:lvl w:ilvl="0" w:tplc="703C2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8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01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C3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61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65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65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48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6E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72A4F"/>
    <w:multiLevelType w:val="hybridMultilevel"/>
    <w:tmpl w:val="5FA601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7F105F"/>
    <w:multiLevelType w:val="hybridMultilevel"/>
    <w:tmpl w:val="6F686844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D5610"/>
    <w:multiLevelType w:val="hybridMultilevel"/>
    <w:tmpl w:val="B652D7FE"/>
    <w:lvl w:ilvl="0" w:tplc="40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4" w15:restartNumberingAfterBreak="0">
    <w:nsid w:val="7BA77726"/>
    <w:multiLevelType w:val="hybridMultilevel"/>
    <w:tmpl w:val="6E4254AE"/>
    <w:lvl w:ilvl="0" w:tplc="32EC13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F6A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5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AE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6A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8E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0F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4A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C0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24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2"/>
  </w:num>
  <w:num w:numId="8">
    <w:abstractNumId w:val="22"/>
  </w:num>
  <w:num w:numId="9">
    <w:abstractNumId w:val="4"/>
  </w:num>
  <w:num w:numId="10">
    <w:abstractNumId w:val="9"/>
  </w:num>
  <w:num w:numId="11">
    <w:abstractNumId w:val="5"/>
  </w:num>
  <w:num w:numId="12">
    <w:abstractNumId w:val="3"/>
  </w:num>
  <w:num w:numId="13">
    <w:abstractNumId w:val="2"/>
  </w:num>
  <w:num w:numId="14">
    <w:abstractNumId w:val="19"/>
  </w:num>
  <w:num w:numId="15">
    <w:abstractNumId w:val="21"/>
  </w:num>
  <w:num w:numId="16">
    <w:abstractNumId w:val="15"/>
  </w:num>
  <w:num w:numId="17">
    <w:abstractNumId w:val="0"/>
  </w:num>
  <w:num w:numId="18">
    <w:abstractNumId w:val="23"/>
  </w:num>
  <w:num w:numId="19">
    <w:abstractNumId w:val="8"/>
  </w:num>
  <w:num w:numId="20">
    <w:abstractNumId w:val="6"/>
  </w:num>
  <w:num w:numId="21">
    <w:abstractNumId w:val="7"/>
  </w:num>
  <w:num w:numId="22">
    <w:abstractNumId w:val="20"/>
  </w:num>
  <w:num w:numId="23">
    <w:abstractNumId w:val="14"/>
  </w:num>
  <w:num w:numId="24">
    <w:abstractNumId w:val="1"/>
  </w:num>
  <w:num w:numId="25">
    <w:abstractNumId w:val="17"/>
  </w:num>
  <w:num w:numId="2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53ED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26A0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3BB6"/>
    <w:rsid w:val="00125753"/>
    <w:rsid w:val="00127B90"/>
    <w:rsid w:val="00131919"/>
    <w:rsid w:val="001324C8"/>
    <w:rsid w:val="0014075F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5353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2D43"/>
    <w:rsid w:val="00363044"/>
    <w:rsid w:val="00364981"/>
    <w:rsid w:val="0036544F"/>
    <w:rsid w:val="003724F8"/>
    <w:rsid w:val="00373140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26BA6"/>
    <w:rsid w:val="00431687"/>
    <w:rsid w:val="004328F5"/>
    <w:rsid w:val="00432EE2"/>
    <w:rsid w:val="0043372D"/>
    <w:rsid w:val="00433AF0"/>
    <w:rsid w:val="004413FB"/>
    <w:rsid w:val="00441670"/>
    <w:rsid w:val="00443173"/>
    <w:rsid w:val="00445168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DDC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3B05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0954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07C8"/>
    <w:rsid w:val="00942048"/>
    <w:rsid w:val="00942276"/>
    <w:rsid w:val="0094346B"/>
    <w:rsid w:val="009455A6"/>
    <w:rsid w:val="009472C9"/>
    <w:rsid w:val="00950480"/>
    <w:rsid w:val="0095166D"/>
    <w:rsid w:val="00951928"/>
    <w:rsid w:val="009526C4"/>
    <w:rsid w:val="00952AE9"/>
    <w:rsid w:val="00954566"/>
    <w:rsid w:val="00957EDA"/>
    <w:rsid w:val="00963DA6"/>
    <w:rsid w:val="00965B90"/>
    <w:rsid w:val="00965D43"/>
    <w:rsid w:val="00967644"/>
    <w:rsid w:val="00974EDE"/>
    <w:rsid w:val="009756E9"/>
    <w:rsid w:val="009847AD"/>
    <w:rsid w:val="00985847"/>
    <w:rsid w:val="009909BF"/>
    <w:rsid w:val="00993875"/>
    <w:rsid w:val="009938C1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BD4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5500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27CC"/>
    <w:rsid w:val="00B733A0"/>
    <w:rsid w:val="00B7579F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514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0945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523D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80E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70A7902"/>
    <w:rsid w:val="07AABF0B"/>
    <w:rsid w:val="07C1128D"/>
    <w:rsid w:val="14C361CD"/>
    <w:rsid w:val="2288C217"/>
    <w:rsid w:val="72B1F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5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2951"/>
    <w:rsid w:val="004D2951"/>
    <w:rsid w:val="00D7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2FA11F9-9DD3-4790-A737-6D406825013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B0FFD84-9867-4801-AD5A-A19A1D73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11</Pages>
  <Words>974</Words>
  <Characters>5556</Characters>
  <Application>Microsoft Office Word</Application>
  <DocSecurity>0</DocSecurity>
  <Lines>46</Lines>
  <Paragraphs>13</Paragraphs>
  <ScaleCrop>false</ScaleCrop>
  <Company>Microsoft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SM</cp:lastModifiedBy>
  <cp:revision>10</cp:revision>
  <cp:lastPrinted>2014-03-29T07:34:00Z</cp:lastPrinted>
  <dcterms:created xsi:type="dcterms:W3CDTF">2021-03-03T02:32:00Z</dcterms:created>
  <dcterms:modified xsi:type="dcterms:W3CDTF">2021-03-06T02:28:00Z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